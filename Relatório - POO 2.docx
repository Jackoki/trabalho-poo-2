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81D6" w14:textId="77777777" w:rsidR="005F7B89" w:rsidRPr="00FD09BA" w:rsidRDefault="005F7B89">
      <w:pPr>
        <w:ind w:left="-70"/>
        <w:jc w:val="center"/>
        <w:outlineLvl w:val="0"/>
        <w:rPr>
          <w:caps/>
          <w:szCs w:val="24"/>
        </w:rPr>
      </w:pPr>
    </w:p>
    <w:p w14:paraId="2945BBD8" w14:textId="77777777" w:rsidR="005F7B89" w:rsidRPr="00FD09BA" w:rsidRDefault="00831A00">
      <w:pPr>
        <w:ind w:left="-70"/>
        <w:jc w:val="center"/>
        <w:outlineLvl w:val="0"/>
        <w:rPr>
          <w:caps/>
          <w:szCs w:val="24"/>
        </w:rPr>
      </w:pPr>
      <w:r w:rsidRPr="00FD09BA">
        <w:rPr>
          <w:caps/>
          <w:szCs w:val="24"/>
        </w:rPr>
        <w:t>UNIVERSIDADE TECNOLÓGICA FEDERAL DO PARANÁ</w:t>
      </w:r>
    </w:p>
    <w:p w14:paraId="734423C9" w14:textId="77777777" w:rsidR="005F7B89" w:rsidRPr="00FD09BA" w:rsidRDefault="00831A00">
      <w:pPr>
        <w:ind w:left="-70"/>
        <w:jc w:val="center"/>
        <w:outlineLvl w:val="0"/>
        <w:rPr>
          <w:caps/>
          <w:szCs w:val="24"/>
        </w:rPr>
      </w:pPr>
      <w:r w:rsidRPr="00FD09BA">
        <w:rPr>
          <w:caps/>
          <w:szCs w:val="24"/>
        </w:rPr>
        <w:t>CAMPUS</w:t>
      </w:r>
      <w:r w:rsidR="005F7B89" w:rsidRPr="00FD09BA">
        <w:rPr>
          <w:caps/>
          <w:szCs w:val="24"/>
        </w:rPr>
        <w:t xml:space="preserve"> C</w:t>
      </w:r>
      <w:r w:rsidR="00CB0957">
        <w:rPr>
          <w:caps/>
          <w:szCs w:val="24"/>
        </w:rPr>
        <w:t>ORNÉLIO PROCÓPIO</w:t>
      </w:r>
    </w:p>
    <w:p w14:paraId="181DB974" w14:textId="2BDB25C0" w:rsidR="005F7B89" w:rsidRPr="00B15952" w:rsidRDefault="00B15952">
      <w:pPr>
        <w:tabs>
          <w:tab w:val="clear" w:pos="567"/>
          <w:tab w:val="left" w:pos="0"/>
        </w:tabs>
        <w:jc w:val="center"/>
        <w:outlineLvl w:val="0"/>
        <w:rPr>
          <w:caps/>
          <w:szCs w:val="24"/>
        </w:rPr>
      </w:pPr>
      <w:r w:rsidRPr="00B15952">
        <w:rPr>
          <w:caps/>
          <w:szCs w:val="24"/>
        </w:rPr>
        <w:t>ENGENHARIA DE SOFTWARE</w:t>
      </w:r>
    </w:p>
    <w:p w14:paraId="47604C1D" w14:textId="77777777" w:rsidR="005F7B89" w:rsidRPr="00FD09BA" w:rsidRDefault="005F7B89">
      <w:pPr>
        <w:jc w:val="center"/>
        <w:outlineLvl w:val="0"/>
        <w:rPr>
          <w:caps/>
          <w:szCs w:val="24"/>
        </w:rPr>
      </w:pPr>
    </w:p>
    <w:p w14:paraId="5454DE7C" w14:textId="77777777" w:rsidR="005F7B89" w:rsidRPr="00FD09BA" w:rsidRDefault="005F7B89">
      <w:pPr>
        <w:jc w:val="center"/>
        <w:rPr>
          <w:caps/>
          <w:szCs w:val="24"/>
        </w:rPr>
      </w:pPr>
    </w:p>
    <w:p w14:paraId="56E80EBE" w14:textId="77777777" w:rsidR="000C34EC" w:rsidRPr="00FD09BA" w:rsidRDefault="000C34EC">
      <w:pPr>
        <w:jc w:val="center"/>
        <w:rPr>
          <w:caps/>
          <w:szCs w:val="24"/>
        </w:rPr>
      </w:pPr>
    </w:p>
    <w:p w14:paraId="1F8A64BE" w14:textId="3DC69402" w:rsidR="005F7B89" w:rsidRPr="00B15952" w:rsidRDefault="00B15952">
      <w:pPr>
        <w:jc w:val="center"/>
        <w:rPr>
          <w:caps/>
          <w:szCs w:val="24"/>
        </w:rPr>
      </w:pPr>
      <w:r>
        <w:rPr>
          <w:caps/>
          <w:szCs w:val="24"/>
        </w:rPr>
        <w:t>GABRIEL KENJI INOUE</w:t>
      </w:r>
    </w:p>
    <w:p w14:paraId="1B479F13" w14:textId="1E9BDF4E" w:rsidR="008F0F61" w:rsidRPr="00B15952" w:rsidRDefault="00B15952">
      <w:pPr>
        <w:jc w:val="center"/>
        <w:rPr>
          <w:caps/>
          <w:szCs w:val="24"/>
        </w:rPr>
      </w:pPr>
      <w:r>
        <w:rPr>
          <w:caps/>
          <w:szCs w:val="24"/>
        </w:rPr>
        <w:t>LUÍS AUGUSTO CASA GRANDE FONSECA</w:t>
      </w:r>
    </w:p>
    <w:p w14:paraId="25AE4B69" w14:textId="5AE4A36C" w:rsidR="00092A09" w:rsidRPr="00B15952" w:rsidRDefault="00B15952">
      <w:pPr>
        <w:jc w:val="center"/>
        <w:rPr>
          <w:caps/>
          <w:szCs w:val="24"/>
        </w:rPr>
      </w:pPr>
      <w:r>
        <w:rPr>
          <w:caps/>
          <w:szCs w:val="24"/>
        </w:rPr>
        <w:t>PEDRO LUCAS VILA LANDGRAF</w:t>
      </w:r>
    </w:p>
    <w:p w14:paraId="2A8FB4C4" w14:textId="77777777" w:rsidR="005F7B89" w:rsidRDefault="005F7B89">
      <w:pPr>
        <w:jc w:val="center"/>
        <w:rPr>
          <w:caps/>
          <w:szCs w:val="24"/>
        </w:rPr>
      </w:pPr>
    </w:p>
    <w:p w14:paraId="661690D4" w14:textId="77777777" w:rsidR="00A13B15" w:rsidRDefault="00A13B15">
      <w:pPr>
        <w:jc w:val="center"/>
        <w:rPr>
          <w:caps/>
          <w:szCs w:val="24"/>
        </w:rPr>
      </w:pPr>
    </w:p>
    <w:p w14:paraId="0ABEF5C0" w14:textId="77777777" w:rsidR="00A13B15" w:rsidRPr="00FD09BA" w:rsidRDefault="00A13B15">
      <w:pPr>
        <w:jc w:val="center"/>
        <w:rPr>
          <w:caps/>
          <w:szCs w:val="24"/>
        </w:rPr>
      </w:pPr>
    </w:p>
    <w:p w14:paraId="5AE68D55" w14:textId="77777777" w:rsidR="005F7B89" w:rsidRPr="00FD09BA" w:rsidRDefault="005F7B89">
      <w:pPr>
        <w:jc w:val="center"/>
        <w:rPr>
          <w:caps/>
          <w:szCs w:val="24"/>
        </w:rPr>
      </w:pPr>
    </w:p>
    <w:p w14:paraId="59C8D3C3" w14:textId="4A2F0E09" w:rsidR="000C34EC" w:rsidRPr="00201822" w:rsidRDefault="00201822" w:rsidP="00092A09">
      <w:pPr>
        <w:jc w:val="center"/>
        <w:outlineLvl w:val="0"/>
        <w:rPr>
          <w:b/>
          <w:caps/>
          <w:szCs w:val="24"/>
        </w:rPr>
      </w:pPr>
      <w:r w:rsidRPr="00201822">
        <w:rPr>
          <w:b/>
          <w:caps/>
          <w:szCs w:val="24"/>
        </w:rPr>
        <w:t>PROJETO CONCESSIONÁRIA</w:t>
      </w:r>
    </w:p>
    <w:p w14:paraId="0870D089" w14:textId="77777777" w:rsidR="000C34EC" w:rsidRDefault="000C34EC">
      <w:pPr>
        <w:jc w:val="center"/>
        <w:rPr>
          <w:caps/>
          <w:szCs w:val="24"/>
        </w:rPr>
      </w:pPr>
    </w:p>
    <w:p w14:paraId="6AFCD270" w14:textId="77777777" w:rsidR="00A13B15" w:rsidRDefault="00A13B15">
      <w:pPr>
        <w:jc w:val="center"/>
        <w:rPr>
          <w:caps/>
          <w:szCs w:val="24"/>
        </w:rPr>
      </w:pPr>
    </w:p>
    <w:p w14:paraId="0021F526" w14:textId="77777777" w:rsidR="00A13B15" w:rsidRPr="00FD09BA" w:rsidRDefault="00A13B15">
      <w:pPr>
        <w:jc w:val="center"/>
        <w:rPr>
          <w:caps/>
          <w:szCs w:val="24"/>
        </w:rPr>
      </w:pPr>
    </w:p>
    <w:p w14:paraId="31C659FE" w14:textId="77777777" w:rsidR="005F7B89" w:rsidRPr="00FD09BA" w:rsidRDefault="005F7B89">
      <w:pPr>
        <w:jc w:val="center"/>
        <w:rPr>
          <w:caps/>
          <w:szCs w:val="24"/>
        </w:rPr>
      </w:pPr>
    </w:p>
    <w:p w14:paraId="21773F0B" w14:textId="77777777" w:rsidR="005F7B89" w:rsidRPr="00FD09BA" w:rsidRDefault="005F7B89">
      <w:pPr>
        <w:jc w:val="center"/>
        <w:rPr>
          <w:caps/>
          <w:szCs w:val="24"/>
        </w:rPr>
      </w:pPr>
    </w:p>
    <w:p w14:paraId="76BA3BB8" w14:textId="77777777" w:rsidR="005F7B89" w:rsidRDefault="005F7B89">
      <w:pPr>
        <w:jc w:val="center"/>
        <w:rPr>
          <w:caps/>
          <w:szCs w:val="24"/>
        </w:rPr>
      </w:pPr>
    </w:p>
    <w:p w14:paraId="619200EC" w14:textId="77777777" w:rsidR="00A13B15" w:rsidRPr="00FD09BA" w:rsidRDefault="00A13B15">
      <w:pPr>
        <w:jc w:val="center"/>
        <w:rPr>
          <w:caps/>
          <w:szCs w:val="24"/>
        </w:rPr>
      </w:pPr>
    </w:p>
    <w:p w14:paraId="393A39F9" w14:textId="77777777" w:rsidR="005F7B89" w:rsidRPr="00FD09BA" w:rsidRDefault="005F7B89">
      <w:pPr>
        <w:jc w:val="center"/>
        <w:rPr>
          <w:caps/>
          <w:szCs w:val="24"/>
        </w:rPr>
      </w:pPr>
    </w:p>
    <w:p w14:paraId="09CECFF0" w14:textId="77777777" w:rsidR="005F7B89" w:rsidRPr="00FD09BA" w:rsidRDefault="00CB0957">
      <w:pPr>
        <w:jc w:val="center"/>
        <w:rPr>
          <w:caps/>
          <w:szCs w:val="24"/>
        </w:rPr>
      </w:pPr>
      <w:r>
        <w:rPr>
          <w:caps/>
          <w:szCs w:val="24"/>
        </w:rPr>
        <w:t>CORNÉLIO PROCÓPIO</w:t>
      </w:r>
      <w:r w:rsidR="005F7B89" w:rsidRPr="00FD09BA">
        <w:rPr>
          <w:caps/>
          <w:szCs w:val="24"/>
        </w:rPr>
        <w:t xml:space="preserve"> </w:t>
      </w:r>
    </w:p>
    <w:p w14:paraId="5E0BF2CB" w14:textId="47B6BB9D" w:rsidR="005F7B89" w:rsidRPr="00FD09BA" w:rsidRDefault="00B15952">
      <w:pPr>
        <w:jc w:val="center"/>
        <w:rPr>
          <w:caps/>
          <w:szCs w:val="24"/>
        </w:rPr>
      </w:pPr>
      <w:r w:rsidRPr="00B15952">
        <w:rPr>
          <w:caps/>
          <w:szCs w:val="24"/>
        </w:rPr>
        <w:t>JUNHO</w:t>
      </w:r>
      <w:r w:rsidR="008D54AE">
        <w:rPr>
          <w:caps/>
          <w:szCs w:val="24"/>
        </w:rPr>
        <w:t>,</w:t>
      </w:r>
      <w:r w:rsidR="005F7B89" w:rsidRPr="00FD09BA">
        <w:rPr>
          <w:caps/>
          <w:szCs w:val="24"/>
        </w:rPr>
        <w:t xml:space="preserve"> </w:t>
      </w:r>
      <w:r w:rsidR="000139A3">
        <w:rPr>
          <w:caps/>
          <w:szCs w:val="24"/>
        </w:rPr>
        <w:t>20</w:t>
      </w:r>
      <w:r w:rsidR="007176B4">
        <w:rPr>
          <w:caps/>
          <w:szCs w:val="24"/>
        </w:rPr>
        <w:t>24</w:t>
      </w:r>
    </w:p>
    <w:p w14:paraId="0B6E2FF7" w14:textId="2CB2F5F2" w:rsidR="005F7B89" w:rsidRPr="00B15952" w:rsidRDefault="005F7B89">
      <w:pPr>
        <w:jc w:val="center"/>
      </w:pPr>
      <w:r w:rsidRPr="00FD09BA">
        <w:rPr>
          <w:caps/>
          <w:szCs w:val="24"/>
        </w:rPr>
        <w:br w:type="page"/>
      </w:r>
      <w:r w:rsidR="00B15952">
        <w:lastRenderedPageBreak/>
        <w:t>Gabriel Kenji Inoue</w:t>
      </w:r>
    </w:p>
    <w:p w14:paraId="1D32BE85" w14:textId="063C9428" w:rsidR="00216BEF" w:rsidRPr="00B15952" w:rsidRDefault="00B15952">
      <w:pPr>
        <w:jc w:val="center"/>
      </w:pPr>
      <w:r>
        <w:t>Luís Augusto Casa Grande Fonseca</w:t>
      </w:r>
    </w:p>
    <w:p w14:paraId="3EC3B91A" w14:textId="08B32023" w:rsidR="00830217" w:rsidRPr="00B15952" w:rsidRDefault="00B15952">
      <w:pPr>
        <w:jc w:val="center"/>
      </w:pPr>
      <w:r>
        <w:t>Pedro Lucas Vila Landgraf</w:t>
      </w:r>
    </w:p>
    <w:p w14:paraId="75A0EA8A" w14:textId="77777777" w:rsidR="005F7B89" w:rsidRDefault="005F7B89">
      <w:pPr>
        <w:jc w:val="center"/>
        <w:rPr>
          <w:caps/>
        </w:rPr>
      </w:pPr>
    </w:p>
    <w:p w14:paraId="3952B701" w14:textId="77777777" w:rsidR="005F7B89" w:rsidRDefault="005F7B89">
      <w:pPr>
        <w:jc w:val="center"/>
        <w:rPr>
          <w:caps/>
        </w:rPr>
      </w:pPr>
    </w:p>
    <w:p w14:paraId="35437968" w14:textId="77777777" w:rsidR="005F7B89" w:rsidRDefault="005F7B89">
      <w:pPr>
        <w:jc w:val="center"/>
        <w:rPr>
          <w:caps/>
        </w:rPr>
      </w:pPr>
    </w:p>
    <w:p w14:paraId="78954EAA" w14:textId="77777777" w:rsidR="005F7B89" w:rsidRDefault="005F7B89">
      <w:pPr>
        <w:jc w:val="center"/>
        <w:rPr>
          <w:caps/>
        </w:rPr>
      </w:pPr>
    </w:p>
    <w:p w14:paraId="12F7BF54" w14:textId="08CF90C6" w:rsidR="00B17C83" w:rsidRPr="00201822" w:rsidRDefault="00201822" w:rsidP="00B17C83">
      <w:pPr>
        <w:jc w:val="center"/>
        <w:outlineLvl w:val="0"/>
        <w:rPr>
          <w:b/>
          <w:caps/>
          <w:sz w:val="28"/>
        </w:rPr>
      </w:pPr>
      <w:r>
        <w:rPr>
          <w:b/>
          <w:caps/>
          <w:sz w:val="28"/>
        </w:rPr>
        <w:t>PROJETO CONCESSIONÁRIA</w:t>
      </w:r>
    </w:p>
    <w:p w14:paraId="4573BED3" w14:textId="77777777" w:rsidR="005F7B89" w:rsidRDefault="005F7B89">
      <w:pPr>
        <w:jc w:val="center"/>
        <w:rPr>
          <w:caps/>
        </w:rPr>
      </w:pPr>
    </w:p>
    <w:p w14:paraId="046C7F2B" w14:textId="77777777" w:rsidR="00890842" w:rsidRDefault="00890842">
      <w:pPr>
        <w:jc w:val="center"/>
        <w:rPr>
          <w:caps/>
        </w:rPr>
      </w:pPr>
    </w:p>
    <w:p w14:paraId="51575848" w14:textId="77777777" w:rsidR="005F7B89" w:rsidRDefault="00D17C4B">
      <w:pPr>
        <w:pStyle w:val="Recuodecorpodetexto2"/>
        <w:ind w:left="3969"/>
      </w:pPr>
      <w:r>
        <w:t>Projeto</w:t>
      </w:r>
      <w:r w:rsidR="001E577B">
        <w:t xml:space="preserve"> </w:t>
      </w:r>
      <w:r w:rsidR="008D54AE">
        <w:t>elaborado</w:t>
      </w:r>
      <w:r w:rsidR="005F7B89">
        <w:t xml:space="preserve"> </w:t>
      </w:r>
      <w:r w:rsidR="007176B4">
        <w:t xml:space="preserve">na disciplina de </w:t>
      </w:r>
      <w:r w:rsidR="005442A8">
        <w:t>Programação Orientada a Objetos</w:t>
      </w:r>
      <w:r w:rsidR="007176B4">
        <w:t xml:space="preserve"> 2 </w:t>
      </w:r>
      <w:r w:rsidR="001E577B">
        <w:t xml:space="preserve">do curso </w:t>
      </w:r>
      <w:r w:rsidR="005442A8">
        <w:t>de Engenharia da Computação</w:t>
      </w:r>
      <w:r w:rsidR="005F7B89">
        <w:t xml:space="preserve">, </w:t>
      </w:r>
      <w:r w:rsidR="00B17C83">
        <w:t>do C</w:t>
      </w:r>
      <w:r w:rsidR="008D54AE">
        <w:t>a</w:t>
      </w:r>
      <w:r w:rsidR="00B17C83">
        <w:t xml:space="preserve">mpus </w:t>
      </w:r>
      <w:r w:rsidR="008D54AE">
        <w:t>C</w:t>
      </w:r>
      <w:r w:rsidR="00CB0957">
        <w:t>ornélio Procópio</w:t>
      </w:r>
      <w:r w:rsidR="00831A00">
        <w:t xml:space="preserve"> da Universidade Tecnológica Federal do Paraná.</w:t>
      </w:r>
    </w:p>
    <w:p w14:paraId="1EE29CD2" w14:textId="77777777" w:rsidR="005F7B89" w:rsidRDefault="005F7B89">
      <w:pPr>
        <w:spacing w:before="40" w:after="40" w:line="360" w:lineRule="exact"/>
        <w:ind w:left="3969"/>
      </w:pPr>
    </w:p>
    <w:p w14:paraId="76A6F5E2" w14:textId="77777777" w:rsidR="005F7B89" w:rsidRDefault="00D17C4B">
      <w:pPr>
        <w:spacing w:before="40" w:after="40" w:line="360" w:lineRule="exact"/>
        <w:ind w:left="3969"/>
      </w:pPr>
      <w:r w:rsidRPr="00D17C4B">
        <w:t>Professora</w:t>
      </w:r>
      <w:r w:rsidR="007176B4">
        <w:t xml:space="preserve">: </w:t>
      </w:r>
      <w:r w:rsidR="00CB0957">
        <w:t>Gisele Alves Santana</w:t>
      </w:r>
    </w:p>
    <w:p w14:paraId="7E33D7E2" w14:textId="77777777" w:rsidR="000139A3" w:rsidRDefault="000139A3">
      <w:pPr>
        <w:spacing w:before="40" w:after="40" w:line="360" w:lineRule="exact"/>
        <w:ind w:left="3969"/>
      </w:pPr>
    </w:p>
    <w:p w14:paraId="25EDF1D0" w14:textId="77777777" w:rsidR="005F7B89" w:rsidRDefault="005F7B89">
      <w:pPr>
        <w:jc w:val="center"/>
        <w:rPr>
          <w:caps/>
        </w:rPr>
      </w:pPr>
    </w:p>
    <w:p w14:paraId="34628404" w14:textId="77777777" w:rsidR="005F7B89" w:rsidRDefault="005F7B89">
      <w:pPr>
        <w:jc w:val="center"/>
        <w:rPr>
          <w:caps/>
        </w:rPr>
      </w:pPr>
    </w:p>
    <w:p w14:paraId="426F63EC" w14:textId="77777777" w:rsidR="005F7B89" w:rsidRDefault="005F7B89">
      <w:pPr>
        <w:jc w:val="center"/>
        <w:rPr>
          <w:caps/>
        </w:rPr>
      </w:pPr>
    </w:p>
    <w:p w14:paraId="46591FBD" w14:textId="77777777" w:rsidR="00BF7C98" w:rsidRDefault="00BF7C98">
      <w:pPr>
        <w:jc w:val="center"/>
        <w:rPr>
          <w:caps/>
        </w:rPr>
      </w:pPr>
    </w:p>
    <w:p w14:paraId="642368AE" w14:textId="77777777" w:rsidR="00BF7C98" w:rsidRDefault="00BF7C98">
      <w:pPr>
        <w:jc w:val="center"/>
        <w:rPr>
          <w:caps/>
        </w:rPr>
      </w:pPr>
    </w:p>
    <w:p w14:paraId="3D73BEF1" w14:textId="77777777" w:rsidR="00BF7C98" w:rsidRDefault="00BF7C98">
      <w:pPr>
        <w:jc w:val="center"/>
        <w:rPr>
          <w:caps/>
        </w:rPr>
      </w:pPr>
    </w:p>
    <w:p w14:paraId="1C70F453" w14:textId="77777777" w:rsidR="00BF7C98" w:rsidRPr="00FD09BA" w:rsidRDefault="00BF7C98">
      <w:pPr>
        <w:jc w:val="center"/>
        <w:rPr>
          <w:caps/>
        </w:rPr>
      </w:pPr>
    </w:p>
    <w:p w14:paraId="3459E6A6" w14:textId="77777777" w:rsidR="005F7B89" w:rsidRPr="00FD09BA" w:rsidRDefault="00CB0957">
      <w:pPr>
        <w:jc w:val="center"/>
        <w:rPr>
          <w:caps/>
        </w:rPr>
      </w:pPr>
      <w:r>
        <w:rPr>
          <w:caps/>
        </w:rPr>
        <w:t>CORNÉLIO PRÓCÓPIO</w:t>
      </w:r>
      <w:r w:rsidR="005F7B89" w:rsidRPr="00FD09BA">
        <w:rPr>
          <w:caps/>
        </w:rPr>
        <w:t xml:space="preserve"> </w:t>
      </w:r>
    </w:p>
    <w:p w14:paraId="77F2479E" w14:textId="01C5FA8B" w:rsidR="005F7B89" w:rsidRPr="00B15952" w:rsidRDefault="00B15952">
      <w:pPr>
        <w:jc w:val="center"/>
      </w:pPr>
      <w:r w:rsidRPr="00B15952">
        <w:rPr>
          <w:caps/>
        </w:rPr>
        <w:t>J</w:t>
      </w:r>
      <w:r>
        <w:rPr>
          <w:caps/>
        </w:rPr>
        <w:t>UNHO</w:t>
      </w:r>
      <w:r w:rsidR="008D54AE" w:rsidRPr="00B15952">
        <w:rPr>
          <w:caps/>
        </w:rPr>
        <w:t>,</w:t>
      </w:r>
      <w:r w:rsidR="005F7B89" w:rsidRPr="00B15952">
        <w:rPr>
          <w:caps/>
        </w:rPr>
        <w:t xml:space="preserve"> </w:t>
      </w:r>
      <w:r w:rsidR="00B17C83" w:rsidRPr="00B15952">
        <w:rPr>
          <w:caps/>
        </w:rPr>
        <w:t>20</w:t>
      </w:r>
      <w:r w:rsidR="00D17C4B" w:rsidRPr="00B15952">
        <w:rPr>
          <w:caps/>
        </w:rPr>
        <w:t>2</w:t>
      </w:r>
      <w:r w:rsidR="007176B4" w:rsidRPr="00B15952">
        <w:rPr>
          <w:caps/>
        </w:rPr>
        <w:t>4</w:t>
      </w:r>
    </w:p>
    <w:p w14:paraId="24B26605" w14:textId="77777777" w:rsidR="005F7B89" w:rsidRPr="00B15952" w:rsidRDefault="005F7B89">
      <w:pPr>
        <w:sectPr w:rsidR="005F7B89" w:rsidRPr="00B15952">
          <w:headerReference w:type="even" r:id="rId7"/>
          <w:headerReference w:type="default" r:id="rId8"/>
          <w:footerReference w:type="even" r:id="rId9"/>
          <w:headerReference w:type="first" r:id="rId10"/>
          <w:pgSz w:w="11907" w:h="16840" w:code="268"/>
          <w:pgMar w:top="1701" w:right="1134" w:bottom="1531" w:left="1701" w:header="720" w:footer="720" w:gutter="0"/>
          <w:pgNumType w:fmt="lowerRoman" w:start="1"/>
          <w:cols w:space="720"/>
          <w:formProt w:val="0"/>
          <w:titlePg/>
        </w:sectPr>
      </w:pPr>
    </w:p>
    <w:p w14:paraId="6B009DC3" w14:textId="77777777" w:rsidR="005F7B89" w:rsidRDefault="005F7B89">
      <w:pPr>
        <w:pStyle w:val="SubTituloIndice"/>
      </w:pPr>
      <w:bookmarkStart w:id="0" w:name="_Toc25654192"/>
      <w:bookmarkStart w:id="1" w:name="_Toc26072240"/>
      <w:bookmarkStart w:id="2" w:name="_Toc26085630"/>
      <w:r>
        <w:lastRenderedPageBreak/>
        <w:t>RESUMO</w:t>
      </w:r>
      <w:bookmarkEnd w:id="0"/>
      <w:bookmarkEnd w:id="1"/>
      <w:bookmarkEnd w:id="2"/>
    </w:p>
    <w:p w14:paraId="7E7C111F" w14:textId="5EF81186" w:rsidR="00B15952" w:rsidRDefault="005F7B89">
      <w:r>
        <w:tab/>
      </w:r>
      <w:r w:rsidR="00B15952">
        <w:t>O projeto teve como objetivos como objetivos criar uma plataforma</w:t>
      </w:r>
      <w:r w:rsidR="009821B3">
        <w:t xml:space="preserve"> </w:t>
      </w:r>
      <w:r w:rsidR="00B15952">
        <w:t>que atendesse as necessidades entre clientes e concessionárias, como registrar compras e consultas dos</w:t>
      </w:r>
      <w:r w:rsidR="009821B3">
        <w:t xml:space="preserve"> mais diversos tipos, e para essa meta foi decidido organizar a estrutura por meio de reuniões e diagramas, após o planejamento, foram utilizados </w:t>
      </w:r>
      <w:r w:rsidR="009821B3" w:rsidRPr="009821B3">
        <w:t xml:space="preserve">Java jdk-21 com framework Springboot, Java Swing, </w:t>
      </w:r>
      <w:r w:rsidR="009821B3">
        <w:t>e a</w:t>
      </w:r>
      <w:r w:rsidR="009821B3" w:rsidRPr="009821B3">
        <w:t xml:space="preserve"> interface Padrão do Java na IDE Netbeans</w:t>
      </w:r>
      <w:r w:rsidR="009821B3">
        <w:t xml:space="preserve"> para montar o sistema, o qual posteriormente foi ligado com o banco de dados MySQL por meio da conexão por Springboot. Como resultado do processo, conseguiu-se construir um sistema funcional com um banco de dados flexível e escalável</w:t>
      </w:r>
      <w:r w:rsidR="00E27EA6">
        <w:t>, com uma interface simples de utilizar</w:t>
      </w:r>
      <w:r w:rsidR="009821B3">
        <w:t>.</w:t>
      </w:r>
      <w:r w:rsidR="00E27EA6">
        <w:t xml:space="preserve"> Pode-se concluir que apesar de ser um protótipo, o sistema está bem feito e operacional de forma local.</w:t>
      </w:r>
    </w:p>
    <w:p w14:paraId="57289E5C" w14:textId="40B67A86" w:rsidR="005F7B89" w:rsidRPr="00805224" w:rsidRDefault="007842B4">
      <w:pPr>
        <w:rPr>
          <w:bCs/>
          <w:sz w:val="20"/>
        </w:rPr>
      </w:pPr>
      <w:r>
        <w:rPr>
          <w:bCs/>
          <w:sz w:val="20"/>
        </w:rPr>
        <w:t xml:space="preserve">Palavras chave: </w:t>
      </w:r>
      <w:r w:rsidR="00E27EA6">
        <w:rPr>
          <w:bCs/>
          <w:sz w:val="20"/>
        </w:rPr>
        <w:t>concessionária, Java, Springboot</w:t>
      </w:r>
      <w:r w:rsidR="00F97E5E">
        <w:rPr>
          <w:bCs/>
          <w:sz w:val="20"/>
        </w:rPr>
        <w:t>, Netbeans, MySQL</w:t>
      </w:r>
      <w:r>
        <w:rPr>
          <w:bCs/>
          <w:sz w:val="20"/>
        </w:rPr>
        <w:t>.</w:t>
      </w:r>
      <w:r w:rsidR="00110973" w:rsidRPr="00805224">
        <w:rPr>
          <w:bCs/>
          <w:sz w:val="20"/>
        </w:rPr>
        <w:t xml:space="preserve"> </w:t>
      </w:r>
    </w:p>
    <w:p w14:paraId="4C5026DB" w14:textId="77777777" w:rsidR="005F7B89" w:rsidRDefault="005F7B89">
      <w:pPr>
        <w:sectPr w:rsidR="005F7B89">
          <w:headerReference w:type="default" r:id="rId11"/>
          <w:footerReference w:type="default" r:id="rId12"/>
          <w:pgSz w:w="11907" w:h="16840" w:code="9"/>
          <w:pgMar w:top="1701" w:right="1134" w:bottom="1531" w:left="1701" w:header="680" w:footer="680" w:gutter="0"/>
          <w:pgNumType w:fmt="lowerRoman" w:start="1"/>
          <w:cols w:space="720"/>
        </w:sectPr>
      </w:pPr>
    </w:p>
    <w:p w14:paraId="33979D2D" w14:textId="77777777" w:rsidR="005F7B89" w:rsidRDefault="005219A5" w:rsidP="009F7E03">
      <w:pPr>
        <w:pStyle w:val="Ttulo1"/>
        <w:numPr>
          <w:ilvl w:val="0"/>
          <w:numId w:val="3"/>
        </w:numPr>
      </w:pPr>
      <w:bookmarkStart w:id="3" w:name="_Toc167904415"/>
      <w:r>
        <w:lastRenderedPageBreak/>
        <w:t>Introdução</w:t>
      </w:r>
      <w:bookmarkEnd w:id="3"/>
    </w:p>
    <w:p w14:paraId="3CA6E932" w14:textId="77777777" w:rsidR="009A2D98" w:rsidRDefault="00826D21" w:rsidP="00B2265B">
      <w:r>
        <w:tab/>
      </w:r>
      <w:bookmarkStart w:id="4" w:name="_Toc26085638"/>
      <w:bookmarkEnd w:id="4"/>
      <w:r w:rsidR="00954FE0">
        <w:tab/>
      </w:r>
      <w:r w:rsidR="000858B9">
        <w:t xml:space="preserve">O projeto aborda os processos básicos envolvendo o funcionamento de uma concessionária, a abordagem a esses conceitos é simplificada visto que é um protótipo, por isso não há a presença de servidor ou banco de dados online, apenas local. </w:t>
      </w:r>
    </w:p>
    <w:p w14:paraId="275C17FC" w14:textId="77777777" w:rsidR="009A2D98" w:rsidRDefault="000858B9" w:rsidP="00B2265B">
      <w:r>
        <w:t>Para elaborar o projeto os métodos utilizados foram reuniões informais entre os integrantes com o objetivo de elucidar o cenário, requisitos e processos envolvidos nesse contexto, além da construção de diagramas para facilitar a visualização da estrutura</w:t>
      </w:r>
      <w:r w:rsidR="00F90EF5">
        <w:t xml:space="preserve"> necessária no</w:t>
      </w:r>
      <w:r>
        <w:t xml:space="preserve"> projeto.</w:t>
      </w:r>
      <w:r w:rsidR="00950E57">
        <w:t xml:space="preserve"> </w:t>
      </w:r>
    </w:p>
    <w:p w14:paraId="68E30A78" w14:textId="6A4D023F" w:rsidR="00E27EA6" w:rsidRDefault="00F90EF5" w:rsidP="00B2265B">
      <w:r>
        <w:t>A evolução do assunto abordado foi predominantemente entre a etapa teórica e prática, pois algumas coisas tiveram de ser ajustadas, principalmente a classe agenda. As aplicações no cotidiano são bem diretas, sendo o próprio objetivo do projeto</w:t>
      </w:r>
      <w:r w:rsidR="009A2D98">
        <w:t>: criar uma plataforma de gerenciamento de informações de uma concessionária, referente aos veículos e agendas de consultas de tipos variados.</w:t>
      </w:r>
    </w:p>
    <w:p w14:paraId="6D708336" w14:textId="77777777" w:rsidR="00941844" w:rsidRDefault="00941844" w:rsidP="00B2265B"/>
    <w:p w14:paraId="10669E30" w14:textId="77777777" w:rsidR="005F7B89" w:rsidRDefault="00954FE0" w:rsidP="008731DA">
      <w:pPr>
        <w:pStyle w:val="Ttulo1"/>
      </w:pPr>
      <w:bookmarkStart w:id="5" w:name="_Toc26085644"/>
      <w:bookmarkStart w:id="6" w:name="_Toc167904416"/>
      <w:bookmarkEnd w:id="5"/>
      <w:r>
        <w:t>FERRAMENTAS E TECNOLOGIAS</w:t>
      </w:r>
      <w:bookmarkEnd w:id="6"/>
    </w:p>
    <w:p w14:paraId="4BCF5CBF" w14:textId="1C716383" w:rsidR="00954FE0" w:rsidRPr="00E80B2C" w:rsidRDefault="00954FE0" w:rsidP="00954FE0">
      <w:pPr>
        <w:tabs>
          <w:tab w:val="clear" w:pos="567"/>
          <w:tab w:val="left" w:pos="142"/>
        </w:tabs>
        <w:ind w:firstLine="426"/>
      </w:pPr>
      <w:r w:rsidRPr="000B375C">
        <w:rPr>
          <w:color w:val="FF0000"/>
        </w:rPr>
        <w:tab/>
      </w:r>
      <w:r w:rsidR="00E80B2C">
        <w:t>Desde o começo do projeto, foi decidido a realização do software em Java jdk-21 com o Framework Springboot, que é um dos frameworks mais utilizados e famosos da linguagem Java. Foi então decidido a utilização de um programa desktop, e para isso utilizou-se o Java Swing UI, que é a interface gráfica da IDE NetBeans. Por fim, sobre o banco de dados, utilizou-se o MySQL, devido a sua simplicidade e facilitação de escalonar os dados e sua conexão com o driver do Springboot</w:t>
      </w:r>
    </w:p>
    <w:p w14:paraId="6D25E5E6" w14:textId="77777777" w:rsidR="00D17C4B" w:rsidRDefault="00D17C4B" w:rsidP="00207CD7">
      <w:pPr>
        <w:tabs>
          <w:tab w:val="clear" w:pos="567"/>
          <w:tab w:val="left" w:pos="0"/>
        </w:tabs>
      </w:pPr>
    </w:p>
    <w:p w14:paraId="412F4B56" w14:textId="77777777" w:rsidR="00EC2113" w:rsidRDefault="00EC2113" w:rsidP="00207CD7">
      <w:pPr>
        <w:tabs>
          <w:tab w:val="clear" w:pos="567"/>
          <w:tab w:val="left" w:pos="0"/>
        </w:tabs>
      </w:pPr>
    </w:p>
    <w:p w14:paraId="0EECCAEE" w14:textId="77777777" w:rsidR="00EC2113" w:rsidRDefault="00EC2113" w:rsidP="00207CD7">
      <w:pPr>
        <w:tabs>
          <w:tab w:val="clear" w:pos="567"/>
          <w:tab w:val="left" w:pos="0"/>
        </w:tabs>
      </w:pPr>
    </w:p>
    <w:p w14:paraId="517BB78A" w14:textId="77777777" w:rsidR="00EC2113" w:rsidRDefault="00EC2113" w:rsidP="00207CD7">
      <w:pPr>
        <w:tabs>
          <w:tab w:val="clear" w:pos="567"/>
          <w:tab w:val="left" w:pos="0"/>
        </w:tabs>
      </w:pPr>
    </w:p>
    <w:p w14:paraId="15433105" w14:textId="77777777" w:rsidR="00EC2113" w:rsidRDefault="00EC2113" w:rsidP="00207CD7">
      <w:pPr>
        <w:tabs>
          <w:tab w:val="clear" w:pos="567"/>
          <w:tab w:val="left" w:pos="0"/>
        </w:tabs>
      </w:pPr>
    </w:p>
    <w:p w14:paraId="79671371" w14:textId="77777777" w:rsidR="00EC2113" w:rsidRPr="007F302C" w:rsidRDefault="00EC2113" w:rsidP="00207CD7">
      <w:pPr>
        <w:tabs>
          <w:tab w:val="clear" w:pos="567"/>
          <w:tab w:val="left" w:pos="0"/>
        </w:tabs>
      </w:pPr>
    </w:p>
    <w:p w14:paraId="61F19294" w14:textId="77777777" w:rsidR="005F7B89" w:rsidRDefault="00D17C4B">
      <w:pPr>
        <w:pStyle w:val="Ttulo1"/>
      </w:pPr>
      <w:bookmarkStart w:id="7" w:name="_Toc26085645"/>
      <w:bookmarkStart w:id="8" w:name="_Toc26085651"/>
      <w:bookmarkStart w:id="9" w:name="_Toc167904417"/>
      <w:bookmarkEnd w:id="7"/>
      <w:bookmarkEnd w:id="8"/>
      <w:r>
        <w:lastRenderedPageBreak/>
        <w:t>DESENVOLVIMENTO</w:t>
      </w:r>
      <w:bookmarkEnd w:id="9"/>
    </w:p>
    <w:p w14:paraId="71D0A9C0" w14:textId="4328CBE2" w:rsidR="00910386" w:rsidRDefault="003855AC" w:rsidP="003855AC">
      <w:r>
        <w:tab/>
      </w:r>
      <w:r w:rsidR="00910386">
        <w:t>No desenvolvimento do projeto, realizamos a divisão dos códigos em 4 pacotes, sendo Model, View, Control e outro para Exceptions.</w:t>
      </w:r>
    </w:p>
    <w:p w14:paraId="2D2A24E8" w14:textId="55FA8B62" w:rsidR="00910386" w:rsidRDefault="00910386" w:rsidP="003855AC">
      <w:pPr>
        <w:jc w:val="center"/>
      </w:pPr>
      <w:r w:rsidRPr="00910386">
        <w:rPr>
          <w:noProof/>
        </w:rPr>
        <w:drawing>
          <wp:inline distT="0" distB="0" distL="0" distR="0" wp14:anchorId="07C204D9" wp14:editId="3940AEEE">
            <wp:extent cx="3391373" cy="695422"/>
            <wp:effectExtent l="0" t="0" r="0" b="9525"/>
            <wp:docPr id="15177531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5319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B60" w14:textId="0F228209" w:rsidR="00910386" w:rsidRDefault="00910386" w:rsidP="003855AC">
      <w:r>
        <w:t xml:space="preserve"> </w:t>
      </w:r>
      <w:r w:rsidR="003855AC">
        <w:tab/>
      </w:r>
      <w:r>
        <w:t>Em geral, a criação do Model ficou igual ao do nosso diagrama de classe, sendo as classes mães, classes abstratas:</w:t>
      </w:r>
    </w:p>
    <w:p w14:paraId="2567FAA3" w14:textId="6D883F96" w:rsidR="00CE19BC" w:rsidRDefault="00910386" w:rsidP="003855AC">
      <w:pPr>
        <w:jc w:val="center"/>
      </w:pPr>
      <w:r w:rsidRPr="00910386">
        <w:rPr>
          <w:noProof/>
        </w:rPr>
        <w:drawing>
          <wp:inline distT="0" distB="0" distL="0" distR="0" wp14:anchorId="4E7DE477" wp14:editId="49CBF22C">
            <wp:extent cx="5074578" cy="2705100"/>
            <wp:effectExtent l="0" t="0" r="0" b="0"/>
            <wp:docPr id="20131134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429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876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91A6386" w14:textId="77777777" w:rsidR="00655147" w:rsidRDefault="00655147" w:rsidP="003855AC"/>
    <w:p w14:paraId="7DD12EE0" w14:textId="45ED8D67" w:rsidR="00910386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45569058" wp14:editId="2F778EA3">
            <wp:extent cx="5124450" cy="1851626"/>
            <wp:effectExtent l="0" t="0" r="0" b="0"/>
            <wp:docPr id="10537432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43282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560" cy="18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0A30" w14:textId="77777777" w:rsidR="00655147" w:rsidRDefault="00655147" w:rsidP="003855AC">
      <w:pPr>
        <w:jc w:val="center"/>
      </w:pPr>
    </w:p>
    <w:p w14:paraId="52B74013" w14:textId="77777777" w:rsidR="00910386" w:rsidRDefault="00910386" w:rsidP="003855AC">
      <w:pPr>
        <w:jc w:val="center"/>
      </w:pPr>
    </w:p>
    <w:p w14:paraId="3C388DB0" w14:textId="77777777" w:rsidR="00655147" w:rsidRDefault="00655147" w:rsidP="003855AC">
      <w:pPr>
        <w:jc w:val="center"/>
      </w:pPr>
    </w:p>
    <w:p w14:paraId="0859F735" w14:textId="4438ECB3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56DD71DB" wp14:editId="54C260C8">
            <wp:extent cx="4724400" cy="1237343"/>
            <wp:effectExtent l="0" t="0" r="0" b="1270"/>
            <wp:docPr id="1263644610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4610" name="Imagem 1" descr="Interface gráfica do usuário, Text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079" cy="12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EFA3" w14:textId="77777777" w:rsidR="00655147" w:rsidRDefault="00655147" w:rsidP="003855AC">
      <w:pPr>
        <w:jc w:val="center"/>
      </w:pPr>
    </w:p>
    <w:p w14:paraId="1E3ABEBF" w14:textId="39E33A15" w:rsidR="00655147" w:rsidRDefault="003855AC" w:rsidP="003855AC">
      <w:r>
        <w:tab/>
      </w:r>
      <w:r w:rsidR="00655147">
        <w:t>Já para o funcionamento dos Controllers, foi utilizado a conexão por jdbctemplate, em que ele realiza a conexão automática pelas informações que inserimos para realizar conexão no application.properties na pasta de resources:</w:t>
      </w:r>
    </w:p>
    <w:p w14:paraId="5612BA02" w14:textId="69F276C9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15C3F2BC" wp14:editId="5AAE8AEF">
            <wp:extent cx="5048955" cy="1448002"/>
            <wp:effectExtent l="0" t="0" r="0" b="0"/>
            <wp:docPr id="2045541948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1948" name="Imagem 1" descr="Interface gráfica do usuário, 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A3B6" w14:textId="77777777" w:rsidR="00655147" w:rsidRDefault="00655147" w:rsidP="003855AC">
      <w:pPr>
        <w:jc w:val="center"/>
      </w:pPr>
    </w:p>
    <w:p w14:paraId="0CE861FA" w14:textId="6B535E5D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7857FC82" wp14:editId="6B2BBDE2">
            <wp:extent cx="4582164" cy="1657581"/>
            <wp:effectExtent l="0" t="0" r="8890" b="0"/>
            <wp:docPr id="43312137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21370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A5B" w14:textId="77777777" w:rsidR="00655147" w:rsidRDefault="00655147" w:rsidP="003855AC"/>
    <w:p w14:paraId="01F76542" w14:textId="3DBEB6B6" w:rsidR="00655147" w:rsidRDefault="003855AC" w:rsidP="003855AC">
      <w:r>
        <w:tab/>
      </w:r>
      <w:r w:rsidR="00655147">
        <w:t>Na foto acima, ao chamarmos a função CarController, passamos como parâmetro o DataSource, que resgata a informação do application.properties e realiza a conexão do SQL.</w:t>
      </w:r>
      <w:r>
        <w:t xml:space="preserve"> </w:t>
      </w:r>
      <w:r w:rsidR="00655147">
        <w:t>Em geral, as funções dos controllers são bem parecidas, já que são um CRUD:</w:t>
      </w:r>
    </w:p>
    <w:p w14:paraId="2A0C8DB3" w14:textId="3B430AD1" w:rsidR="00655147" w:rsidRDefault="00655147" w:rsidP="003855AC">
      <w:pPr>
        <w:jc w:val="center"/>
      </w:pPr>
      <w:r w:rsidRPr="00655147">
        <w:rPr>
          <w:noProof/>
        </w:rPr>
        <w:lastRenderedPageBreak/>
        <w:drawing>
          <wp:inline distT="0" distB="0" distL="0" distR="0" wp14:anchorId="1602CC58" wp14:editId="4D2888A5">
            <wp:extent cx="5340591" cy="1905000"/>
            <wp:effectExtent l="0" t="0" r="0" b="0"/>
            <wp:docPr id="9728699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9910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5176" cy="19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D839" w14:textId="77777777" w:rsidR="00655147" w:rsidRDefault="00655147" w:rsidP="003855AC">
      <w:pPr>
        <w:jc w:val="center"/>
      </w:pPr>
    </w:p>
    <w:p w14:paraId="04F4F84C" w14:textId="1CBE396C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48AD935D" wp14:editId="24134691">
            <wp:extent cx="5086350" cy="1136467"/>
            <wp:effectExtent l="0" t="0" r="0" b="6985"/>
            <wp:docPr id="4261587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58777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596" cy="11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004" w14:textId="77777777" w:rsidR="00655147" w:rsidRDefault="00655147" w:rsidP="003855AC">
      <w:pPr>
        <w:jc w:val="center"/>
      </w:pPr>
    </w:p>
    <w:p w14:paraId="1BB11B6D" w14:textId="78D1E698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27884A09" wp14:editId="5BEC7000">
            <wp:extent cx="5067300" cy="1602522"/>
            <wp:effectExtent l="0" t="0" r="0" b="0"/>
            <wp:docPr id="17160272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25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7BB" w14:textId="77777777" w:rsidR="00655147" w:rsidRDefault="00655147" w:rsidP="003855AC">
      <w:pPr>
        <w:jc w:val="center"/>
      </w:pPr>
    </w:p>
    <w:p w14:paraId="67CCC485" w14:textId="5EB5CF4B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7FDE5519" wp14:editId="7CBE53EB">
            <wp:extent cx="4581525" cy="1655450"/>
            <wp:effectExtent l="0" t="0" r="0" b="1905"/>
            <wp:docPr id="7043267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26703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8330" cy="16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B27F" w14:textId="58744B98" w:rsidR="00655147" w:rsidRDefault="003855AC" w:rsidP="003855AC">
      <w:r>
        <w:tab/>
      </w:r>
      <w:r w:rsidR="00655147">
        <w:t>Ao chamarmos um View, primeiramente chamamos o controller para podermos pegar os valores que estão na interface para as funções:</w:t>
      </w:r>
    </w:p>
    <w:p w14:paraId="77697672" w14:textId="18E85CDF" w:rsidR="00655147" w:rsidRDefault="00655147" w:rsidP="003855AC">
      <w:pPr>
        <w:jc w:val="center"/>
      </w:pPr>
      <w:r w:rsidRPr="00655147">
        <w:rPr>
          <w:noProof/>
        </w:rPr>
        <w:lastRenderedPageBreak/>
        <w:drawing>
          <wp:inline distT="0" distB="0" distL="0" distR="0" wp14:anchorId="253F97D4" wp14:editId="218FAAFB">
            <wp:extent cx="4905375" cy="1461175"/>
            <wp:effectExtent l="0" t="0" r="0" b="5715"/>
            <wp:docPr id="16741631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3138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967" cy="14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9D98" w14:textId="77777777" w:rsidR="00655147" w:rsidRDefault="00655147" w:rsidP="003855AC">
      <w:pPr>
        <w:jc w:val="center"/>
      </w:pPr>
    </w:p>
    <w:p w14:paraId="392D9A6E" w14:textId="1033B606" w:rsidR="00655147" w:rsidRDefault="00655147" w:rsidP="003855AC">
      <w:pPr>
        <w:jc w:val="center"/>
      </w:pPr>
      <w:r w:rsidRPr="00655147">
        <w:rPr>
          <w:noProof/>
        </w:rPr>
        <w:drawing>
          <wp:inline distT="0" distB="0" distL="0" distR="0" wp14:anchorId="2ADACBD0" wp14:editId="5A9ED3C0">
            <wp:extent cx="5038725" cy="1246351"/>
            <wp:effectExtent l="0" t="0" r="0" b="0"/>
            <wp:docPr id="14234085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8551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97" cy="12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AD29" w14:textId="0084DA25" w:rsidR="00655147" w:rsidRDefault="003855AC" w:rsidP="003855AC">
      <w:r>
        <w:tab/>
        <w:t>Por fim, para implementarmos a boa prática, como visto acima, temos algumas características, como:</w:t>
      </w:r>
    </w:p>
    <w:p w14:paraId="7BD64D8C" w14:textId="612AE933" w:rsidR="003855AC" w:rsidRDefault="003855AC" w:rsidP="003855AC">
      <w:pPr>
        <w:pStyle w:val="PargrafodaLista"/>
        <w:numPr>
          <w:ilvl w:val="0"/>
          <w:numId w:val="5"/>
        </w:numPr>
        <w:ind w:left="0"/>
      </w:pPr>
      <w:r>
        <w:t>Escrita está em apenas 1 língua (inglês)</w:t>
      </w:r>
    </w:p>
    <w:p w14:paraId="4F0D1B41" w14:textId="69EB19DF" w:rsidR="003855AC" w:rsidRDefault="003855AC" w:rsidP="003855AC">
      <w:pPr>
        <w:pStyle w:val="PargrafodaLista"/>
        <w:numPr>
          <w:ilvl w:val="0"/>
          <w:numId w:val="5"/>
        </w:numPr>
        <w:ind w:left="0"/>
      </w:pPr>
      <w:r>
        <w:t>Nomeação concisa com o que a função realiza e o que é as variáveis</w:t>
      </w:r>
    </w:p>
    <w:p w14:paraId="3E6FCBB7" w14:textId="7F9EF5EA" w:rsidR="003855AC" w:rsidRDefault="003855AC" w:rsidP="003855AC">
      <w:pPr>
        <w:pStyle w:val="PargrafodaLista"/>
        <w:numPr>
          <w:ilvl w:val="0"/>
          <w:numId w:val="5"/>
        </w:numPr>
        <w:ind w:left="0"/>
      </w:pPr>
      <w:r>
        <w:t>Nomeação uppercase e lowercase de funções e variáveis</w:t>
      </w:r>
    </w:p>
    <w:p w14:paraId="76B51F77" w14:textId="6A89B458" w:rsidR="003855AC" w:rsidRDefault="003855AC" w:rsidP="003855AC">
      <w:pPr>
        <w:pStyle w:val="PargrafodaLista"/>
        <w:numPr>
          <w:ilvl w:val="0"/>
          <w:numId w:val="5"/>
        </w:numPr>
        <w:ind w:left="0"/>
      </w:pPr>
      <w:r>
        <w:t>Indentação do código</w:t>
      </w:r>
    </w:p>
    <w:p w14:paraId="1BAEB5F0" w14:textId="1239F6C0" w:rsidR="003855AC" w:rsidRDefault="003855AC" w:rsidP="003855AC">
      <w:pPr>
        <w:pStyle w:val="PargrafodaLista"/>
        <w:numPr>
          <w:ilvl w:val="0"/>
          <w:numId w:val="5"/>
        </w:numPr>
        <w:ind w:left="0"/>
      </w:pPr>
      <w:r>
        <w:t>Importação apenas de bibliotecas necessárias</w:t>
      </w:r>
    </w:p>
    <w:p w14:paraId="4F3746FC" w14:textId="77777777" w:rsidR="003855AC" w:rsidRDefault="003855AC" w:rsidP="003855AC">
      <w:pPr>
        <w:pStyle w:val="PargrafodaLista"/>
        <w:ind w:left="0"/>
      </w:pPr>
    </w:p>
    <w:p w14:paraId="764E4B5F" w14:textId="4815F7C6" w:rsidR="009B372B" w:rsidRDefault="009B372B" w:rsidP="003855AC">
      <w:pPr>
        <w:pStyle w:val="PargrafodaLista"/>
        <w:ind w:left="0"/>
      </w:pPr>
      <w:r>
        <w:t>Para o funcionamento do banco de dados, o usuário precisa ter o MySQL instalado na máquina, modificar o application.properties pela informação que está na sua máquina e então rodar o script que está no código de criação de tabelas, por fim, executar/compilar na IDE do Netbeans.</w:t>
      </w:r>
    </w:p>
    <w:p w14:paraId="52569899" w14:textId="77777777" w:rsidR="009B372B" w:rsidRPr="00910386" w:rsidRDefault="009B372B" w:rsidP="003855AC">
      <w:pPr>
        <w:pStyle w:val="PargrafodaLista"/>
        <w:ind w:left="0"/>
      </w:pPr>
    </w:p>
    <w:p w14:paraId="54186E0F" w14:textId="77777777" w:rsidR="00D17C4B" w:rsidRDefault="00D17C4B" w:rsidP="00636723">
      <w:pPr>
        <w:pStyle w:val="Ttulo2"/>
      </w:pPr>
      <w:bookmarkStart w:id="10" w:name="_Toc167904418"/>
      <w:r w:rsidRPr="00D17C4B">
        <w:t>Levantamento dos Requisitos</w:t>
      </w:r>
      <w:bookmarkEnd w:id="10"/>
    </w:p>
    <w:p w14:paraId="24979622" w14:textId="7B2A9F1F" w:rsidR="00EF51B2" w:rsidRDefault="009A2D98" w:rsidP="00EC2113">
      <w:r>
        <w:t xml:space="preserve">Os requisitos </w:t>
      </w:r>
      <w:r w:rsidR="00EC2113">
        <w:t xml:space="preserve">determinam coisas necessárias para o projeto, e quanto aos levantados, são compostos em Funcionais (determinam funcionalidades do sistema) </w:t>
      </w:r>
      <w:r w:rsidR="00EF51B2">
        <w:t>e não</w:t>
      </w:r>
      <w:r w:rsidR="00EC2113">
        <w:t xml:space="preserve"> funcionais (Determinam características que envolvem o processo do sistema).</w:t>
      </w:r>
    </w:p>
    <w:p w14:paraId="3CD34017" w14:textId="4E2EDFBF" w:rsidR="00EF51B2" w:rsidRDefault="00EF51B2" w:rsidP="00EC2113">
      <w:r>
        <w:t>Requisitos Funcionais (RF):</w:t>
      </w:r>
    </w:p>
    <w:p w14:paraId="3BC96017" w14:textId="77777777" w:rsidR="00EC2113" w:rsidRDefault="00EC2113" w:rsidP="00EC2113">
      <w:r>
        <w:lastRenderedPageBreak/>
        <w:t>Cadastro de Clientes (RF01): Permitir que os clientes se cadastrem no aplicativo fornecendo informações pessoais básicas como nome, endereço, número de telefone e e-mail.</w:t>
      </w:r>
    </w:p>
    <w:p w14:paraId="37782381" w14:textId="77777777" w:rsidR="00EC2113" w:rsidRDefault="00EC2113" w:rsidP="00EC2113">
      <w:r>
        <w:t>Catálogo de Veículos (RF02): Mostrar uma lista atualizada de veículos disponíveis na concessionária, incluindo detalhes como marca, modelo, ano, preço e disponibilidade.</w:t>
      </w:r>
    </w:p>
    <w:p w14:paraId="16F6DAD7" w14:textId="77777777" w:rsidR="00EC2113" w:rsidRDefault="00EC2113" w:rsidP="00EC2113">
      <w:r>
        <w:t>Pesquisa Avançada (RF03): Oferecer aos clientes a capacidade de pesquisar veículos com base em critérios específicos, como marca, modelo, ano, faixa de preço e características.</w:t>
      </w:r>
    </w:p>
    <w:p w14:paraId="17362ED1" w14:textId="77777777" w:rsidR="00EC2113" w:rsidRDefault="00EC2113" w:rsidP="00EC2113">
      <w:r>
        <w:t>Agendamento de Test Drive (RF04): Permitir que os clientes agendem test drives para os veículos de interesse diretamente pelo aplicativo, escolhendo data e horário disponíveis.</w:t>
      </w:r>
    </w:p>
    <w:p w14:paraId="14AED10F" w14:textId="77777777" w:rsidR="00EC2113" w:rsidRDefault="00EC2113" w:rsidP="00EC2113">
      <w:r>
        <w:t>Gerenciamento de Vendas (RF05): Permitir que os funcionários registrem vendas realizadas diretamente pelo aplicativo, incluindo detalhes do cliente, veículo vendido e forma de pagamento.</w:t>
      </w:r>
    </w:p>
    <w:p w14:paraId="1196EAB8" w14:textId="77777777" w:rsidR="00EC2113" w:rsidRDefault="00EC2113" w:rsidP="00EC2113"/>
    <w:p w14:paraId="430AE736" w14:textId="0F4E975D" w:rsidR="00EC2113" w:rsidRDefault="00EC2113" w:rsidP="00EC2113">
      <w:r>
        <w:t>Requisitos Não Funcionais (RNF):</w:t>
      </w:r>
    </w:p>
    <w:p w14:paraId="1454E06E" w14:textId="77777777" w:rsidR="00EC2113" w:rsidRDefault="00EC2113" w:rsidP="00EC2113">
      <w:r>
        <w:t>Segurança (RNF01): Garantir a segurança dos dados dos clientes, utilizando medidas como criptografia de dados, autenticação de dois fatores e padrões de segurança de aplicativos móveis.</w:t>
      </w:r>
    </w:p>
    <w:p w14:paraId="17329F53" w14:textId="77777777" w:rsidR="00EC2113" w:rsidRDefault="00EC2113" w:rsidP="00EC2113">
      <w:r>
        <w:t>Desempenho (RNF02): Assegurar que o aplicativo seja responsivo e rápido, mesmo durante períodos de alta demanda de tráfego.</w:t>
      </w:r>
    </w:p>
    <w:p w14:paraId="0C16F1F2" w14:textId="77777777" w:rsidR="00EC2113" w:rsidRDefault="00EC2113" w:rsidP="00EC2113">
      <w:r>
        <w:t>Usabilidade (RNF03): Projetar uma interface de usuário intuitiva e amigável para facilitar a interação dos usuários com o aplicativo.</w:t>
      </w:r>
    </w:p>
    <w:p w14:paraId="674C8CA1" w14:textId="77777777" w:rsidR="00EC2113" w:rsidRDefault="00EC2113" w:rsidP="00EC2113">
      <w:r>
        <w:t>Confiabilidade (RNF04): Garantir que o aplicativo seja robusto e confiável, minimizando falhas e tempo de inatividade.</w:t>
      </w:r>
    </w:p>
    <w:p w14:paraId="7EBBF3C5" w14:textId="77777777" w:rsidR="00EC2113" w:rsidRDefault="00EC2113" w:rsidP="00EC2113">
      <w:r>
        <w:t>Acessibilidade (RNF05): Garantir que o aplicativo seja acessível para pessoas com deficiências, seguindo diretrizes de acessibilidade móvel e oferecendo opções de acessibilidade, como aumento de tamanho de fonte e suporte a leitores de tela.</w:t>
      </w:r>
    </w:p>
    <w:p w14:paraId="484323AB" w14:textId="77777777" w:rsidR="00636723" w:rsidRDefault="00636723" w:rsidP="006460D4">
      <w:pPr>
        <w:rPr>
          <w:b/>
        </w:rPr>
      </w:pPr>
    </w:p>
    <w:p w14:paraId="1090FC37" w14:textId="00643CDE" w:rsidR="007B5991" w:rsidRDefault="00636723" w:rsidP="007B5991">
      <w:pPr>
        <w:pStyle w:val="Ttulo2"/>
      </w:pPr>
      <w:bookmarkStart w:id="11" w:name="_Toc167904419"/>
      <w:r>
        <w:lastRenderedPageBreak/>
        <w:t>Diagrama</w:t>
      </w:r>
      <w:r w:rsidR="00954FE0">
        <w:t>s</w:t>
      </w:r>
      <w:r>
        <w:t xml:space="preserve"> de Casos de Uso</w:t>
      </w:r>
      <w:bookmarkEnd w:id="11"/>
    </w:p>
    <w:p w14:paraId="7EC781F5" w14:textId="0D3B4CCA" w:rsidR="00384256" w:rsidRPr="00384256" w:rsidRDefault="00384256" w:rsidP="00384256">
      <w:r>
        <w:t>Os casos de uso demonstram as funções que os usuários exercem no sistema.</w:t>
      </w:r>
    </w:p>
    <w:p w14:paraId="1C779403" w14:textId="45383665" w:rsidR="00EC7D58" w:rsidRPr="00EC7D58" w:rsidRDefault="00D71790" w:rsidP="00EC7D5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65483C" wp14:editId="7A2538FD">
            <wp:simplePos x="0" y="0"/>
            <wp:positionH relativeFrom="page">
              <wp:align>center</wp:align>
            </wp:positionH>
            <wp:positionV relativeFrom="paragraph">
              <wp:posOffset>1037472</wp:posOffset>
            </wp:positionV>
            <wp:extent cx="4635500" cy="3272790"/>
            <wp:effectExtent l="0" t="0" r="0" b="3810"/>
            <wp:wrapTopAndBottom/>
            <wp:docPr id="1799823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D58">
        <w:t xml:space="preserve">De forma resumida, o sistema </w:t>
      </w:r>
      <w:r w:rsidR="007E5A8A">
        <w:t xml:space="preserve">é utilizado pelo cliente, o qual </w:t>
      </w:r>
      <w:r w:rsidR="00774F00">
        <w:t xml:space="preserve">tem ações ligadas ao seu perfil, </w:t>
      </w:r>
      <w:r w:rsidR="0017737D">
        <w:t>a pesquisa de veículos</w:t>
      </w:r>
      <w:r w:rsidR="00EC78EF">
        <w:t xml:space="preserve"> e</w:t>
      </w:r>
      <w:r w:rsidR="0017737D">
        <w:t xml:space="preserve"> utilizar sua agenda</w:t>
      </w:r>
      <w:r w:rsidR="00EC78EF">
        <w:t>. Outro usuário é o funcionário</w:t>
      </w:r>
      <w:r w:rsidR="006B3AFB">
        <w:t xml:space="preserve">/administrador, o qual pode gerenciar os veículos, </w:t>
      </w:r>
      <w:r w:rsidR="007B7596">
        <w:t>as vendas e a</w:t>
      </w:r>
      <w:r w:rsidR="00041A9C">
        <w:t xml:space="preserve"> agenda da concessionaria.</w:t>
      </w:r>
      <w:r w:rsidR="00EC78EF">
        <w:t xml:space="preserve"> </w:t>
      </w:r>
    </w:p>
    <w:p w14:paraId="19CBB23D" w14:textId="0851CD28" w:rsidR="00954FE0" w:rsidRDefault="00954FE0" w:rsidP="00954FE0"/>
    <w:p w14:paraId="6A5177BC" w14:textId="7FCF8316" w:rsidR="00EF51B2" w:rsidRDefault="00115A3D" w:rsidP="00954FE0">
      <w:r>
        <w:t>O diagrama de Casos de Uso</w:t>
      </w:r>
      <w:r w:rsidR="00A72320">
        <w:t xml:space="preserve"> não passou por alterações pois </w:t>
      </w:r>
      <w:r w:rsidR="00EC7D58">
        <w:t>por não ser específico não houveram conflitos com a parte prática do projeto</w:t>
      </w:r>
      <w:r>
        <w:t>.</w:t>
      </w:r>
    </w:p>
    <w:p w14:paraId="36818F33" w14:textId="21A75F01" w:rsidR="00954FE0" w:rsidRDefault="00954FE0" w:rsidP="00954FE0">
      <w:pPr>
        <w:pStyle w:val="Ttulo2"/>
      </w:pPr>
      <w:bookmarkStart w:id="12" w:name="_Toc167904420"/>
      <w:r>
        <w:lastRenderedPageBreak/>
        <w:t>Especificação dos Casos de Uso</w:t>
      </w:r>
      <w:bookmarkEnd w:id="12"/>
    </w:p>
    <w:p w14:paraId="235F647B" w14:textId="25660649" w:rsidR="00636723" w:rsidRDefault="004E6D03" w:rsidP="00636723">
      <w:r w:rsidRPr="00553906">
        <w:rPr>
          <w:noProof/>
        </w:rPr>
        <w:drawing>
          <wp:anchor distT="0" distB="0" distL="114300" distR="114300" simplePos="0" relativeHeight="251659264" behindDoc="0" locked="0" layoutInCell="1" allowOverlap="1" wp14:anchorId="329D8793" wp14:editId="0198B0AE">
            <wp:simplePos x="0" y="0"/>
            <wp:positionH relativeFrom="margin">
              <wp:align>center</wp:align>
            </wp:positionH>
            <wp:positionV relativeFrom="paragraph">
              <wp:posOffset>623541</wp:posOffset>
            </wp:positionV>
            <wp:extent cx="5220335" cy="4061460"/>
            <wp:effectExtent l="0" t="0" r="0" b="0"/>
            <wp:wrapTopAndBottom/>
            <wp:docPr id="1619437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719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9C">
        <w:t xml:space="preserve">Na especificação de casos de uso </w:t>
      </w:r>
      <w:r w:rsidR="0078550D">
        <w:t xml:space="preserve">há 4 exemplos </w:t>
      </w:r>
      <w:r w:rsidR="003E4277">
        <w:t>para se visualizar</w:t>
      </w:r>
      <w:r w:rsidR="006D2604">
        <w:t>, todos possuindo caminhos alternativos em casos</w:t>
      </w:r>
      <w:r w:rsidR="009221E9">
        <w:t xml:space="preserve"> específicos que impossibilitem o andamento do caso</w:t>
      </w:r>
      <w:r w:rsidR="003E4277">
        <w:t>:</w:t>
      </w:r>
    </w:p>
    <w:p w14:paraId="23665D0E" w14:textId="77777777" w:rsidR="004E6D03" w:rsidRPr="004E6D03" w:rsidRDefault="004E6D03" w:rsidP="00636723"/>
    <w:p w14:paraId="7665E023" w14:textId="68775F23" w:rsidR="00BA054C" w:rsidRPr="00BA054C" w:rsidRDefault="006508BB" w:rsidP="00636723">
      <w:r>
        <w:t>A</w:t>
      </w:r>
      <w:r w:rsidR="003E4277">
        <w:t xml:space="preserve"> primeir</w:t>
      </w:r>
      <w:r>
        <w:t>a</w:t>
      </w:r>
      <w:r w:rsidR="003E4277">
        <w:t xml:space="preserve"> é sobre o cadastro de perfil</w:t>
      </w:r>
      <w:r w:rsidR="00161F21">
        <w:t xml:space="preserve">, no qual o usuário </w:t>
      </w:r>
      <w:r w:rsidR="00FC4359">
        <w:t>segue um caminho de inserção de informações para criar seu cadastro no sistema</w:t>
      </w:r>
      <w:r w:rsidR="006D2604">
        <w:t>.</w:t>
      </w:r>
      <w:r w:rsidR="00BA054C">
        <w:t xml:space="preserve"> Os caminhos alternativos são para o caso de inserção</w:t>
      </w:r>
      <w:r w:rsidR="000B7591">
        <w:t xml:space="preserve"> incorreta de id </w:t>
      </w:r>
      <w:r w:rsidR="001A008A">
        <w:t>ou de o sistema não consiga salvar as informações.</w:t>
      </w:r>
    </w:p>
    <w:p w14:paraId="79DC8DF7" w14:textId="009873C6" w:rsidR="001A008A" w:rsidRPr="001F0790" w:rsidRDefault="006508BB" w:rsidP="00636723">
      <w:pPr>
        <w:rPr>
          <w:bCs/>
        </w:rPr>
      </w:pPr>
      <w:r>
        <w:rPr>
          <w:bCs/>
        </w:rPr>
        <w:t>A</w:t>
      </w:r>
      <w:r w:rsidR="001F0790">
        <w:rPr>
          <w:bCs/>
        </w:rPr>
        <w:t xml:space="preserve"> segund</w:t>
      </w:r>
      <w:r>
        <w:rPr>
          <w:bCs/>
        </w:rPr>
        <w:t>a</w:t>
      </w:r>
      <w:r w:rsidR="001F0790">
        <w:rPr>
          <w:bCs/>
        </w:rPr>
        <w:t xml:space="preserve"> é sobre a pesquisa de veículo, no qual o usuário segue um caminho de</w:t>
      </w:r>
      <w:r w:rsidR="00FA03B3">
        <w:rPr>
          <w:bCs/>
        </w:rPr>
        <w:t xml:space="preserve"> inserção de informações chave </w:t>
      </w:r>
      <w:r w:rsidR="00E333BC">
        <w:rPr>
          <w:bCs/>
        </w:rPr>
        <w:t xml:space="preserve">que serão utilizadas para filtrar a busca </w:t>
      </w:r>
      <w:r w:rsidR="00DF45ED">
        <w:rPr>
          <w:bCs/>
        </w:rPr>
        <w:t>de veículos e posteriormente apresentar uma lista para o usuário.</w:t>
      </w:r>
      <w:r w:rsidR="001A008A">
        <w:rPr>
          <w:bCs/>
        </w:rPr>
        <w:t xml:space="preserve"> Os caminhos alternativos são para o caso </w:t>
      </w:r>
      <w:r w:rsidR="005969D6">
        <w:rPr>
          <w:bCs/>
        </w:rPr>
        <w:t xml:space="preserve">de o nome do veículo não existir na lista ou de </w:t>
      </w:r>
      <w:r w:rsidR="008F7DB5">
        <w:rPr>
          <w:bCs/>
        </w:rPr>
        <w:t>não encontrar algum veículo utilizando a filtragem atual.</w:t>
      </w:r>
    </w:p>
    <w:p w14:paraId="37A20C33" w14:textId="77777777" w:rsidR="003E4277" w:rsidRPr="002F26C3" w:rsidRDefault="003E4277" w:rsidP="00636723">
      <w:pPr>
        <w:rPr>
          <w:bCs/>
        </w:rPr>
      </w:pPr>
    </w:p>
    <w:p w14:paraId="3EC5D770" w14:textId="77777777" w:rsidR="003E4277" w:rsidRPr="002F26C3" w:rsidRDefault="003E4277" w:rsidP="00636723">
      <w:pPr>
        <w:rPr>
          <w:bCs/>
        </w:rPr>
      </w:pPr>
    </w:p>
    <w:p w14:paraId="09B2DE8E" w14:textId="77777777" w:rsidR="003E4277" w:rsidRDefault="003E4277" w:rsidP="00636723">
      <w:pPr>
        <w:rPr>
          <w:b/>
        </w:rPr>
      </w:pPr>
    </w:p>
    <w:p w14:paraId="652280D0" w14:textId="7993CCFA" w:rsidR="003236DE" w:rsidRDefault="003236DE" w:rsidP="00636723">
      <w:pPr>
        <w:rPr>
          <w:bCs/>
        </w:rPr>
      </w:pPr>
      <w:r w:rsidRPr="00553906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B6B4A09" wp14:editId="362B932C">
            <wp:simplePos x="0" y="0"/>
            <wp:positionH relativeFrom="margin">
              <wp:align>right</wp:align>
            </wp:positionH>
            <wp:positionV relativeFrom="paragraph">
              <wp:posOffset>12</wp:posOffset>
            </wp:positionV>
            <wp:extent cx="5760720" cy="5061585"/>
            <wp:effectExtent l="0" t="0" r="0" b="5715"/>
            <wp:wrapTopAndBottom/>
            <wp:docPr id="31360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089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C5BAD" w14:textId="71B64C23" w:rsidR="00553906" w:rsidRDefault="006508BB" w:rsidP="00636723">
      <w:pPr>
        <w:rPr>
          <w:bCs/>
        </w:rPr>
      </w:pPr>
      <w:r>
        <w:rPr>
          <w:bCs/>
        </w:rPr>
        <w:t>A</w:t>
      </w:r>
      <w:r w:rsidR="002F26C3">
        <w:rPr>
          <w:bCs/>
        </w:rPr>
        <w:t xml:space="preserve"> terceir</w:t>
      </w:r>
      <w:r>
        <w:rPr>
          <w:bCs/>
        </w:rPr>
        <w:t>a</w:t>
      </w:r>
      <w:r w:rsidR="002F26C3">
        <w:rPr>
          <w:bCs/>
        </w:rPr>
        <w:t xml:space="preserve"> é sobre agendar uma consulta, no qual o usuário </w:t>
      </w:r>
      <w:r w:rsidR="00C02643">
        <w:rPr>
          <w:bCs/>
        </w:rPr>
        <w:t xml:space="preserve">segue um caminho de </w:t>
      </w:r>
      <w:r w:rsidR="00CE44CF">
        <w:rPr>
          <w:bCs/>
        </w:rPr>
        <w:t xml:space="preserve">escolhas </w:t>
      </w:r>
      <w:r w:rsidR="009702B2">
        <w:rPr>
          <w:bCs/>
        </w:rPr>
        <w:t>para determinar uma data para uma consulta e o tema abordado na consulta.</w:t>
      </w:r>
      <w:r w:rsidR="00BD5FFF">
        <w:rPr>
          <w:bCs/>
        </w:rPr>
        <w:t xml:space="preserve"> Os caminhos alternativos </w:t>
      </w:r>
      <w:r w:rsidR="009D029D">
        <w:rPr>
          <w:bCs/>
        </w:rPr>
        <w:t xml:space="preserve">são para o caso de </w:t>
      </w:r>
      <w:r w:rsidR="00AF5C86">
        <w:rPr>
          <w:bCs/>
        </w:rPr>
        <w:t xml:space="preserve">o sistema não estar disponível ou de o usuário querer </w:t>
      </w:r>
      <w:r w:rsidR="00BF50E0">
        <w:rPr>
          <w:bCs/>
        </w:rPr>
        <w:t>identificar um tipo não predefinido de consulta.</w:t>
      </w:r>
    </w:p>
    <w:p w14:paraId="1524CDF6" w14:textId="0FB02943" w:rsidR="00BF50E0" w:rsidRDefault="006508BB" w:rsidP="00636723">
      <w:pPr>
        <w:rPr>
          <w:bCs/>
        </w:rPr>
      </w:pPr>
      <w:r>
        <w:rPr>
          <w:bCs/>
        </w:rPr>
        <w:t>A</w:t>
      </w:r>
      <w:r w:rsidR="00BF50E0">
        <w:rPr>
          <w:bCs/>
        </w:rPr>
        <w:t xml:space="preserve"> quart</w:t>
      </w:r>
      <w:r>
        <w:rPr>
          <w:bCs/>
        </w:rPr>
        <w:t>a</w:t>
      </w:r>
      <w:r w:rsidR="00BF50E0">
        <w:rPr>
          <w:bCs/>
        </w:rPr>
        <w:t xml:space="preserve"> é</w:t>
      </w:r>
      <w:r>
        <w:rPr>
          <w:bCs/>
        </w:rPr>
        <w:t xml:space="preserve"> </w:t>
      </w:r>
      <w:r w:rsidR="00872DEA">
        <w:rPr>
          <w:bCs/>
        </w:rPr>
        <w:t xml:space="preserve">sobre reagendar uma consulta com o cliente, no qual o funcionário </w:t>
      </w:r>
      <w:r w:rsidR="00166BE6">
        <w:rPr>
          <w:bCs/>
        </w:rPr>
        <w:t>segue um caminho de escolhas e tenta contatar o cliente</w:t>
      </w:r>
      <w:r w:rsidR="009416B7">
        <w:rPr>
          <w:bCs/>
        </w:rPr>
        <w:t xml:space="preserve"> para trocar a data da sua consulta. Os caminhos são para o caso de </w:t>
      </w:r>
      <w:r w:rsidR="009F45BF">
        <w:rPr>
          <w:bCs/>
        </w:rPr>
        <w:t xml:space="preserve">o sistema não poder ser acessado ou de o </w:t>
      </w:r>
      <w:r w:rsidR="00995C87">
        <w:rPr>
          <w:bCs/>
        </w:rPr>
        <w:t>cliente querer cancelar devido a troca de data ou caso não haja retorno do cliente.</w:t>
      </w:r>
    </w:p>
    <w:p w14:paraId="7C04AD87" w14:textId="77777777" w:rsidR="008F7DB5" w:rsidRDefault="008F7DB5" w:rsidP="00636723">
      <w:pPr>
        <w:rPr>
          <w:bCs/>
        </w:rPr>
      </w:pPr>
    </w:p>
    <w:p w14:paraId="17B16BB2" w14:textId="77777777" w:rsidR="00134554" w:rsidRDefault="00134554" w:rsidP="00636723">
      <w:pPr>
        <w:rPr>
          <w:bCs/>
        </w:rPr>
      </w:pPr>
    </w:p>
    <w:p w14:paraId="1D9E8B11" w14:textId="77777777" w:rsidR="00636723" w:rsidRDefault="00636723" w:rsidP="00875B2B">
      <w:pPr>
        <w:pStyle w:val="Ttulo2"/>
      </w:pPr>
      <w:bookmarkStart w:id="13" w:name="_Toc167904421"/>
      <w:r>
        <w:lastRenderedPageBreak/>
        <w:t>Diagrama de Classes</w:t>
      </w:r>
      <w:bookmarkEnd w:id="13"/>
    </w:p>
    <w:p w14:paraId="68B0CEA2" w14:textId="418A24E6" w:rsidR="00721DCD" w:rsidRPr="00721DCD" w:rsidRDefault="00825798" w:rsidP="00721DCD">
      <w:r>
        <w:t>O diagrama</w:t>
      </w:r>
      <w:r w:rsidR="00721DCD">
        <w:t xml:space="preserve"> de classes demonstra como é a estrutura de informações</w:t>
      </w:r>
      <w:r>
        <w:t xml:space="preserve"> e funções do sistema.</w:t>
      </w:r>
    </w:p>
    <w:p w14:paraId="348193E2" w14:textId="6BB66AC9" w:rsidR="00134554" w:rsidRDefault="00134554" w:rsidP="00134554">
      <w:r>
        <w:t xml:space="preserve">O diagrama possui as classes </w:t>
      </w:r>
      <w:r w:rsidR="004F7B13">
        <w:t xml:space="preserve">mães </w:t>
      </w:r>
      <w:r w:rsidR="002C2712">
        <w:t>U</w:t>
      </w:r>
      <w:r w:rsidR="004F7B13">
        <w:t xml:space="preserve">suário </w:t>
      </w:r>
      <w:r w:rsidR="00115319">
        <w:t xml:space="preserve">(que é a generalização de Funcionário e Cliente) e </w:t>
      </w:r>
      <w:r w:rsidR="002C2712">
        <w:t>a Veiculo (generalização de Moto e Carro)</w:t>
      </w:r>
      <w:r w:rsidR="00130602">
        <w:t xml:space="preserve"> além d</w:t>
      </w:r>
      <w:r w:rsidR="00175900">
        <w:t>a classe Agenda (a qual podem ser várias para apenas um usuário)</w:t>
      </w:r>
      <w:r w:rsidR="00C040AD">
        <w:t>.</w:t>
      </w:r>
    </w:p>
    <w:p w14:paraId="2CD31A4C" w14:textId="6937EB8A" w:rsidR="00C040AD" w:rsidRPr="00134554" w:rsidRDefault="006E2D3F" w:rsidP="00134554">
      <w:r>
        <w:rPr>
          <w:noProof/>
        </w:rPr>
        <w:drawing>
          <wp:anchor distT="0" distB="0" distL="114300" distR="114300" simplePos="0" relativeHeight="251662336" behindDoc="0" locked="0" layoutInCell="1" allowOverlap="1" wp14:anchorId="65C43DF7" wp14:editId="4ED996A2">
            <wp:simplePos x="0" y="0"/>
            <wp:positionH relativeFrom="column">
              <wp:posOffset>529590</wp:posOffset>
            </wp:positionH>
            <wp:positionV relativeFrom="paragraph">
              <wp:posOffset>752475</wp:posOffset>
            </wp:positionV>
            <wp:extent cx="4486275" cy="1976755"/>
            <wp:effectExtent l="0" t="0" r="9525" b="4445"/>
            <wp:wrapTopAndBottom/>
            <wp:docPr id="1629065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0AD">
        <w:t xml:space="preserve">Pode-se perceber que </w:t>
      </w:r>
      <w:r w:rsidR="00E648C5">
        <w:t xml:space="preserve">as funções estão concentradas nos usuários, visto que eles </w:t>
      </w:r>
      <w:r w:rsidR="00F851E4">
        <w:t>praticam as ações, enquanto as outras classes sofrem as ações.</w:t>
      </w:r>
    </w:p>
    <w:p w14:paraId="6649D07C" w14:textId="786F846B" w:rsidR="00954FE0" w:rsidRDefault="00954FE0" w:rsidP="00954FE0"/>
    <w:p w14:paraId="30BDDD34" w14:textId="7872D5F9" w:rsidR="00F851E4" w:rsidRDefault="003F461D" w:rsidP="00954FE0">
      <w:r>
        <w:t xml:space="preserve">O diagrama de Classes acabou passando por </w:t>
      </w:r>
      <w:r w:rsidR="00000EF1">
        <w:t>algumas mudanças devido a alteração da percepção da equipe durante o desenvolvimento do projeto.</w:t>
      </w:r>
    </w:p>
    <w:p w14:paraId="5E49E039" w14:textId="77777777" w:rsidR="00000EF1" w:rsidRDefault="00000EF1" w:rsidP="00954FE0"/>
    <w:p w14:paraId="38CFFF90" w14:textId="3347D59E" w:rsidR="00954FE0" w:rsidRDefault="00954FE0" w:rsidP="00954FE0">
      <w:pPr>
        <w:pStyle w:val="Ttulo2"/>
      </w:pPr>
      <w:bookmarkStart w:id="14" w:name="_Toc167904422"/>
      <w:r>
        <w:t>Diagrama de Objetos</w:t>
      </w:r>
      <w:bookmarkEnd w:id="14"/>
    </w:p>
    <w:p w14:paraId="7188AC5B" w14:textId="4F364EB6" w:rsidR="00000EF1" w:rsidRDefault="00984268" w:rsidP="00000EF1">
      <w:r>
        <w:t>O diagrama de objetos é uma demonstração prática</w:t>
      </w:r>
      <w:r w:rsidR="00825798">
        <w:t xml:space="preserve"> </w:t>
      </w:r>
      <w:r w:rsidR="0076143F">
        <w:t>das informações organizadas na estrutura.</w:t>
      </w:r>
    </w:p>
    <w:p w14:paraId="08488A8A" w14:textId="2B8440B6" w:rsidR="00EE6345" w:rsidRPr="00000EF1" w:rsidRDefault="00054692" w:rsidP="00000EF1">
      <w:r>
        <w:t>Nesse caso foram criad</w:t>
      </w:r>
      <w:r w:rsidR="003829E2">
        <w:t xml:space="preserve">as informações </w:t>
      </w:r>
      <w:r w:rsidR="002A1368">
        <w:t xml:space="preserve">de exemplo (sample) </w:t>
      </w:r>
      <w:r w:rsidR="003829E2">
        <w:t>que</w:t>
      </w:r>
      <w:r w:rsidR="002A1368">
        <w:t xml:space="preserve"> permitem visualizar o tipo da informação de forma prática</w:t>
      </w:r>
      <w:r w:rsidR="002B2247">
        <w:t>, a escolha foi utilizar cliente e carro nesse caso.</w:t>
      </w:r>
      <w:r w:rsidR="003829E2">
        <w:t xml:space="preserve"> </w:t>
      </w:r>
    </w:p>
    <w:p w14:paraId="48265FDC" w14:textId="7B6361D8" w:rsidR="00875B2B" w:rsidRDefault="00066717" w:rsidP="00954FE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3B706A" wp14:editId="5021EA04">
            <wp:simplePos x="0" y="0"/>
            <wp:positionH relativeFrom="column">
              <wp:posOffset>4386</wp:posOffset>
            </wp:positionH>
            <wp:positionV relativeFrom="paragraph">
              <wp:posOffset>-3042</wp:posOffset>
            </wp:positionV>
            <wp:extent cx="5760720" cy="1880235"/>
            <wp:effectExtent l="0" t="0" r="0" b="5715"/>
            <wp:wrapTopAndBottom/>
            <wp:docPr id="3711114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32686" w14:textId="77777777" w:rsidR="008C40A9" w:rsidRPr="00954FE0" w:rsidRDefault="008C40A9" w:rsidP="00954FE0">
      <w:pPr>
        <w:rPr>
          <w:b/>
        </w:rPr>
      </w:pPr>
    </w:p>
    <w:p w14:paraId="21FEDB30" w14:textId="78813593" w:rsidR="00875B2B" w:rsidRDefault="00875B2B" w:rsidP="00A044DE">
      <w:pPr>
        <w:pStyle w:val="Ttulo2"/>
        <w:rPr>
          <w:b w:val="0"/>
        </w:rPr>
      </w:pPr>
      <w:bookmarkStart w:id="15" w:name="_Toc167904424"/>
      <w:r>
        <w:t>Banco de Dados</w:t>
      </w:r>
      <w:r w:rsidR="00DD6065">
        <w:t xml:space="preserve"> </w:t>
      </w:r>
      <w:bookmarkEnd w:id="15"/>
    </w:p>
    <w:p w14:paraId="353382CD" w14:textId="74D1C739" w:rsidR="0024150E" w:rsidRDefault="0024150E" w:rsidP="0024150E">
      <w:pPr>
        <w:jc w:val="center"/>
      </w:pPr>
      <w:r w:rsidRPr="0024150E">
        <w:rPr>
          <w:noProof/>
        </w:rPr>
        <w:drawing>
          <wp:inline distT="0" distB="0" distL="0" distR="0" wp14:anchorId="2ED4D59C" wp14:editId="39D199C4">
            <wp:extent cx="3520439" cy="3248025"/>
            <wp:effectExtent l="0" t="0" r="4445" b="0"/>
            <wp:docPr id="12626204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0459" name="Imagem 1" descr="Interface gráfica do usuário, Text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803" cy="32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AD6" w14:textId="7C01F710" w:rsidR="0024150E" w:rsidRPr="0024150E" w:rsidRDefault="0024150E" w:rsidP="0024150E">
      <w:pPr>
        <w:jc w:val="center"/>
      </w:pPr>
      <w:r w:rsidRPr="0024150E">
        <w:rPr>
          <w:noProof/>
        </w:rPr>
        <w:lastRenderedPageBreak/>
        <w:drawing>
          <wp:inline distT="0" distB="0" distL="0" distR="0" wp14:anchorId="727021EA" wp14:editId="5B44EFBB">
            <wp:extent cx="2600688" cy="4934639"/>
            <wp:effectExtent l="0" t="0" r="9525" b="0"/>
            <wp:docPr id="17941571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57184" name="Imagem 1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87B2" w14:textId="7EADC008" w:rsidR="00875B2B" w:rsidRDefault="004735BC" w:rsidP="004735BC">
      <w:pPr>
        <w:pStyle w:val="Ttulo2"/>
      </w:pPr>
      <w:bookmarkStart w:id="16" w:name="_Toc167904425"/>
      <w:r>
        <w:t xml:space="preserve">Telas do </w:t>
      </w:r>
      <w:r w:rsidR="00F22EA1">
        <w:t xml:space="preserve">sistema </w:t>
      </w:r>
      <w:bookmarkEnd w:id="16"/>
    </w:p>
    <w:p w14:paraId="578AED93" w14:textId="77777777" w:rsidR="00387196" w:rsidRDefault="00387196" w:rsidP="00387196">
      <w:pPr>
        <w:pStyle w:val="PargrafodaLista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6BCAC46" wp14:editId="5FB270CC">
            <wp:extent cx="4496673" cy="2638425"/>
            <wp:effectExtent l="0" t="0" r="0" b="0"/>
            <wp:docPr id="103509643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96432" name="Imagem 1" descr="Tela de computador com texto preto sobre fundo branco&#10;&#10;Descrição gerad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91" cy="26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319D" w14:textId="77777777" w:rsidR="00387196" w:rsidRDefault="00387196" w:rsidP="00387196">
      <w:pPr>
        <w:pStyle w:val="PargrafodaLista"/>
        <w:jc w:val="center"/>
        <w:rPr>
          <w:b/>
        </w:rPr>
      </w:pPr>
    </w:p>
    <w:p w14:paraId="0295CBA0" w14:textId="77777777" w:rsidR="00387196" w:rsidRDefault="00387196" w:rsidP="00387196">
      <w:pPr>
        <w:pStyle w:val="PargrafodaLista"/>
        <w:jc w:val="center"/>
        <w:rPr>
          <w:b/>
        </w:rPr>
      </w:pPr>
    </w:p>
    <w:p w14:paraId="7E9FCA99" w14:textId="77777777" w:rsidR="00387196" w:rsidRDefault="00387196" w:rsidP="00387196">
      <w:pPr>
        <w:pStyle w:val="PargrafodaLista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B0F36B" wp14:editId="11D97D8E">
            <wp:extent cx="4772642" cy="2800350"/>
            <wp:effectExtent l="0" t="0" r="9525" b="0"/>
            <wp:docPr id="88679353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3532" name="Imagem 2" descr="Tela de celular com publicação numa rede social&#10;&#10;Descrição gerad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67" cy="28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E725" w14:textId="77777777" w:rsidR="00387196" w:rsidRDefault="00387196" w:rsidP="00387196">
      <w:pPr>
        <w:pStyle w:val="PargrafodaLista"/>
        <w:jc w:val="center"/>
        <w:rPr>
          <w:b/>
        </w:rPr>
      </w:pPr>
    </w:p>
    <w:p w14:paraId="1B361EF4" w14:textId="77777777" w:rsidR="00387196" w:rsidRDefault="00387196" w:rsidP="00387196">
      <w:pPr>
        <w:pStyle w:val="PargrafodaLista"/>
        <w:jc w:val="center"/>
        <w:rPr>
          <w:b/>
        </w:rPr>
      </w:pPr>
    </w:p>
    <w:p w14:paraId="659DA740" w14:textId="356C6A48" w:rsidR="00387196" w:rsidRDefault="00387196" w:rsidP="00387196">
      <w:pPr>
        <w:pStyle w:val="PargrafodaLista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42D012" wp14:editId="12D85FA2">
            <wp:extent cx="4165462" cy="2200275"/>
            <wp:effectExtent l="0" t="0" r="6985" b="0"/>
            <wp:docPr id="1365264667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4667" name="Imagem 3" descr="Tela de celular com publicação numa rede social&#10;&#10;Descrição gerada automa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54" cy="22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35F" w14:textId="77777777" w:rsidR="00387196" w:rsidRDefault="00387196" w:rsidP="00387196">
      <w:pPr>
        <w:pStyle w:val="PargrafodaLista"/>
        <w:jc w:val="center"/>
        <w:rPr>
          <w:b/>
        </w:rPr>
      </w:pPr>
    </w:p>
    <w:p w14:paraId="5923D832" w14:textId="77777777" w:rsidR="00387196" w:rsidRDefault="00387196" w:rsidP="00387196">
      <w:pPr>
        <w:pStyle w:val="PargrafodaLista"/>
        <w:jc w:val="center"/>
        <w:rPr>
          <w:b/>
        </w:rPr>
      </w:pPr>
    </w:p>
    <w:p w14:paraId="26019E8B" w14:textId="5CF2B1D9" w:rsidR="004735BC" w:rsidRDefault="00387196" w:rsidP="00387196">
      <w:pPr>
        <w:pStyle w:val="PargrafodaLista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F52F92" wp14:editId="4F29D4DF">
            <wp:extent cx="5191125" cy="1799041"/>
            <wp:effectExtent l="0" t="0" r="0" b="0"/>
            <wp:docPr id="437708923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08923" name="Imagem 4" descr="Interface gráfica do usuário, Aplicativo&#10;&#10;Descrição gerada automa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15" cy="18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3FF" w14:textId="77777777" w:rsidR="00F805F8" w:rsidRDefault="00F805F8" w:rsidP="004735BC">
      <w:pPr>
        <w:pStyle w:val="PargrafodaLista"/>
        <w:rPr>
          <w:b/>
        </w:rPr>
      </w:pPr>
    </w:p>
    <w:p w14:paraId="1C43856B" w14:textId="77777777" w:rsidR="00F805F8" w:rsidRDefault="00F805F8" w:rsidP="004735BC">
      <w:pPr>
        <w:pStyle w:val="PargrafodaLista"/>
        <w:rPr>
          <w:b/>
        </w:rPr>
      </w:pPr>
    </w:p>
    <w:p w14:paraId="5D970122" w14:textId="77777777" w:rsidR="005F7B89" w:rsidRDefault="00890842">
      <w:pPr>
        <w:pStyle w:val="Ttulo1"/>
      </w:pPr>
      <w:bookmarkStart w:id="17" w:name="_Toc26085658"/>
      <w:bookmarkStart w:id="18" w:name="_Toc167904426"/>
      <w:bookmarkEnd w:id="17"/>
      <w:r>
        <w:lastRenderedPageBreak/>
        <w:t>CONCLUSÕES</w:t>
      </w:r>
      <w:bookmarkEnd w:id="18"/>
    </w:p>
    <w:p w14:paraId="5FED4C37" w14:textId="78323249" w:rsidR="00D9664E" w:rsidRDefault="007201FA" w:rsidP="00D9664E">
      <w:pPr>
        <w:ind w:left="454"/>
      </w:pPr>
      <w:r>
        <w:t xml:space="preserve">Em comparação </w:t>
      </w:r>
      <w:r w:rsidR="0076395B">
        <w:t xml:space="preserve">entre os resultados esperados e obtidos, o projeto foi um sucesso, </w:t>
      </w:r>
      <w:r w:rsidR="00E7657A">
        <w:t>pois ele proporciona um sistema</w:t>
      </w:r>
      <w:r w:rsidR="002E6EA6">
        <w:t xml:space="preserve"> que possibilita gerenciamento de veículos e agenda de uma concessionária, para uso de cliente e funcionário</w:t>
      </w:r>
      <w:r w:rsidR="00D254BA">
        <w:t>, que é local por natureza de ser um protótipo</w:t>
      </w:r>
      <w:r w:rsidR="004607E2">
        <w:t>.</w:t>
      </w:r>
    </w:p>
    <w:p w14:paraId="57FD7464" w14:textId="7B2BEFBD" w:rsidR="00314C32" w:rsidRDefault="004607E2" w:rsidP="007E6F60">
      <w:pPr>
        <w:ind w:left="454"/>
      </w:pPr>
      <w:r>
        <w:t xml:space="preserve">As dificuldades foram as adaptações necessárias entre </w:t>
      </w:r>
      <w:r w:rsidR="002E15F2">
        <w:t xml:space="preserve">a parte teórica e prática devido a mudança de perspectiva sobre alguns pontos do cenário </w:t>
      </w:r>
      <w:r w:rsidR="00314C32">
        <w:t>de uso do projeto, mas são mudanças pontuais e simples</w:t>
      </w:r>
      <w:r w:rsidR="007E6F60">
        <w:t xml:space="preserve">. Quanto as melhorias, recomenda-se trocar o Java Swing </w:t>
      </w:r>
      <w:r w:rsidR="000B4359">
        <w:t xml:space="preserve">por outra opção como o React, </w:t>
      </w:r>
      <w:r w:rsidR="00E06A1E">
        <w:t xml:space="preserve">devido a suas limitações e </w:t>
      </w:r>
      <w:r w:rsidR="00F805F8">
        <w:t>necessidades de importações.</w:t>
      </w:r>
    </w:p>
    <w:p w14:paraId="32B42333" w14:textId="3D7B3D5B" w:rsidR="005445C4" w:rsidRDefault="005C4EB8" w:rsidP="006E2D3F">
      <w:pPr>
        <w:ind w:left="454"/>
      </w:pPr>
      <w:r>
        <w:t xml:space="preserve">O projeto contribuiu para o aprendizado da equipe no sentido de </w:t>
      </w:r>
      <w:r w:rsidR="00044B9D">
        <w:t>gerenciar mudanças da documentação</w:t>
      </w:r>
      <w:r w:rsidR="00B366C3">
        <w:t xml:space="preserve"> por causa da implementação</w:t>
      </w:r>
      <w:r w:rsidR="00766C36">
        <w:t xml:space="preserve"> e como implementar a </w:t>
      </w:r>
    </w:p>
    <w:p w14:paraId="32D3BD22" w14:textId="77777777" w:rsidR="00E5448F" w:rsidRDefault="00E5448F" w:rsidP="00E5448F">
      <w:pPr>
        <w:pStyle w:val="Subttulo"/>
        <w:jc w:val="both"/>
      </w:pPr>
    </w:p>
    <w:sectPr w:rsidR="00E5448F" w:rsidSect="00954A67">
      <w:headerReference w:type="default" r:id="rId36"/>
      <w:pgSz w:w="11907" w:h="16840" w:code="9"/>
      <w:pgMar w:top="1701" w:right="1134" w:bottom="1531" w:left="170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F5F45" w14:textId="77777777" w:rsidR="00D92A6C" w:rsidRDefault="00D92A6C">
      <w:pPr>
        <w:spacing w:after="0" w:line="240" w:lineRule="auto"/>
      </w:pPr>
      <w:r>
        <w:separator/>
      </w:r>
    </w:p>
  </w:endnote>
  <w:endnote w:type="continuationSeparator" w:id="0">
    <w:p w14:paraId="09E78B5E" w14:textId="77777777" w:rsidR="00D92A6C" w:rsidRDefault="00D9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721F4" w14:textId="77777777" w:rsidR="0060184E" w:rsidRDefault="0094349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184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184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D5E5C3D" w14:textId="77777777" w:rsidR="0060184E" w:rsidRDefault="0060184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A4FDF" w14:textId="77777777" w:rsidR="0060184E" w:rsidRDefault="0060184E" w:rsidP="001E5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4F259" w14:textId="77777777" w:rsidR="00D92A6C" w:rsidRDefault="00D92A6C">
      <w:pPr>
        <w:spacing w:after="0" w:line="240" w:lineRule="auto"/>
      </w:pPr>
      <w:r>
        <w:separator/>
      </w:r>
    </w:p>
  </w:footnote>
  <w:footnote w:type="continuationSeparator" w:id="0">
    <w:p w14:paraId="4D9E5B23" w14:textId="77777777" w:rsidR="00D92A6C" w:rsidRDefault="00D92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3165C" w14:textId="77777777" w:rsidR="0060184E" w:rsidRDefault="0094349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184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184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344DB2F2" w14:textId="77777777" w:rsidR="0060184E" w:rsidRDefault="0060184E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D3FAC" w14:textId="77777777" w:rsidR="0060184E" w:rsidRDefault="0060184E">
    <w:pPr>
      <w:pStyle w:val="Cabealho"/>
      <w:framePr w:wrap="around" w:vAnchor="text" w:hAnchor="margin" w:xAlign="right" w:y="1"/>
      <w:rPr>
        <w:rStyle w:val="Nmerodepgina"/>
      </w:rPr>
    </w:pPr>
  </w:p>
  <w:p w14:paraId="1A40A9C4" w14:textId="77777777" w:rsidR="0060184E" w:rsidRDefault="0060184E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8FD8" w14:textId="77777777" w:rsidR="0060184E" w:rsidRDefault="0060184E" w:rsidP="00562F12">
    <w:pPr>
      <w:pStyle w:val="Cabealho"/>
      <w:tabs>
        <w:tab w:val="clear" w:pos="567"/>
        <w:tab w:val="clear" w:pos="4419"/>
        <w:tab w:val="clear" w:pos="8838"/>
        <w:tab w:val="left" w:pos="6144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B15EB" w14:textId="77777777" w:rsidR="0060184E" w:rsidRDefault="00943498" w:rsidP="00CB2048">
    <w:pPr>
      <w:pStyle w:val="Cabealho"/>
      <w:jc w:val="right"/>
      <w:rPr>
        <w:sz w:val="16"/>
      </w:rPr>
    </w:pPr>
    <w:r w:rsidRPr="00766819">
      <w:rPr>
        <w:sz w:val="16"/>
      </w:rPr>
      <w:fldChar w:fldCharType="begin"/>
    </w:r>
    <w:r w:rsidR="0060184E" w:rsidRPr="00766819">
      <w:rPr>
        <w:sz w:val="16"/>
      </w:rPr>
      <w:instrText xml:space="preserve"> PAGE   \* MERGEFORMAT </w:instrText>
    </w:r>
    <w:r w:rsidRPr="00766819">
      <w:rPr>
        <w:sz w:val="16"/>
      </w:rPr>
      <w:fldChar w:fldCharType="separate"/>
    </w:r>
    <w:r w:rsidR="007842B4">
      <w:rPr>
        <w:noProof/>
        <w:sz w:val="16"/>
      </w:rPr>
      <w:t>i</w:t>
    </w:r>
    <w:r w:rsidRPr="00766819">
      <w:rPr>
        <w:noProof/>
        <w:sz w:val="16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670F5" w14:textId="77777777" w:rsidR="0060184E" w:rsidRDefault="0060184E">
    <w:pPr>
      <w:pStyle w:val="Cabealho"/>
      <w:tabs>
        <w:tab w:val="clear" w:pos="567"/>
        <w:tab w:val="clear" w:pos="4419"/>
        <w:tab w:val="clear" w:pos="8838"/>
        <w:tab w:val="right" w:pos="9072"/>
      </w:tabs>
      <w:spacing w:after="0" w:line="240" w:lineRule="auto"/>
      <w:jc w:val="center"/>
      <w:rPr>
        <w:sz w:val="16"/>
      </w:rPr>
    </w:pPr>
    <w:r>
      <w:rPr>
        <w:b/>
        <w:i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C42E5"/>
    <w:multiLevelType w:val="singleLevel"/>
    <w:tmpl w:val="0AE07B0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" w15:restartNumberingAfterBreak="0">
    <w:nsid w:val="76B55614"/>
    <w:multiLevelType w:val="hybridMultilevel"/>
    <w:tmpl w:val="1512B822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82161E8"/>
    <w:multiLevelType w:val="multilevel"/>
    <w:tmpl w:val="627C92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31966870">
    <w:abstractNumId w:val="2"/>
  </w:num>
  <w:num w:numId="2" w16cid:durableId="2099862177">
    <w:abstractNumId w:val="0"/>
  </w:num>
  <w:num w:numId="3" w16cid:durableId="143738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0302073">
    <w:abstractNumId w:val="2"/>
    <w:lvlOverride w:ilvl="0">
      <w:startOverride w:val="3"/>
    </w:lvlOverride>
    <w:lvlOverride w:ilvl="1">
      <w:startOverride w:val="2"/>
    </w:lvlOverride>
  </w:num>
  <w:num w:numId="5" w16cid:durableId="213162464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1"/>
    <w:rsid w:val="00000EF1"/>
    <w:rsid w:val="000016B8"/>
    <w:rsid w:val="000111C5"/>
    <w:rsid w:val="000139A3"/>
    <w:rsid w:val="00030AEF"/>
    <w:rsid w:val="00036600"/>
    <w:rsid w:val="00041A9C"/>
    <w:rsid w:val="00044B9D"/>
    <w:rsid w:val="000504F7"/>
    <w:rsid w:val="0005316A"/>
    <w:rsid w:val="00054692"/>
    <w:rsid w:val="000568F1"/>
    <w:rsid w:val="00065F82"/>
    <w:rsid w:val="000660AD"/>
    <w:rsid w:val="00066717"/>
    <w:rsid w:val="000858B9"/>
    <w:rsid w:val="000859D1"/>
    <w:rsid w:val="00092A09"/>
    <w:rsid w:val="000A3FFE"/>
    <w:rsid w:val="000B0607"/>
    <w:rsid w:val="000B0EB3"/>
    <w:rsid w:val="000B375C"/>
    <w:rsid w:val="000B4359"/>
    <w:rsid w:val="000B5BA2"/>
    <w:rsid w:val="000B7591"/>
    <w:rsid w:val="000C015A"/>
    <w:rsid w:val="000C34EC"/>
    <w:rsid w:val="000C5AFB"/>
    <w:rsid w:val="000C63B6"/>
    <w:rsid w:val="000D2D54"/>
    <w:rsid w:val="000E642E"/>
    <w:rsid w:val="00105AD9"/>
    <w:rsid w:val="001075A8"/>
    <w:rsid w:val="00110973"/>
    <w:rsid w:val="001117E0"/>
    <w:rsid w:val="00115319"/>
    <w:rsid w:val="00115A3D"/>
    <w:rsid w:val="00130602"/>
    <w:rsid w:val="00131AED"/>
    <w:rsid w:val="00134554"/>
    <w:rsid w:val="00150A94"/>
    <w:rsid w:val="00161F21"/>
    <w:rsid w:val="00166BE6"/>
    <w:rsid w:val="00175900"/>
    <w:rsid w:val="00175CE1"/>
    <w:rsid w:val="0017737D"/>
    <w:rsid w:val="00197694"/>
    <w:rsid w:val="001A008A"/>
    <w:rsid w:val="001A1F45"/>
    <w:rsid w:val="001A4BB2"/>
    <w:rsid w:val="001A7A78"/>
    <w:rsid w:val="001A7B5D"/>
    <w:rsid w:val="001B1391"/>
    <w:rsid w:val="001C6730"/>
    <w:rsid w:val="001E577B"/>
    <w:rsid w:val="001F0790"/>
    <w:rsid w:val="001F1671"/>
    <w:rsid w:val="00201822"/>
    <w:rsid w:val="00207CD7"/>
    <w:rsid w:val="0021326A"/>
    <w:rsid w:val="00216BEF"/>
    <w:rsid w:val="00217310"/>
    <w:rsid w:val="00221C11"/>
    <w:rsid w:val="002353BD"/>
    <w:rsid w:val="0024150E"/>
    <w:rsid w:val="00246D54"/>
    <w:rsid w:val="0025243B"/>
    <w:rsid w:val="002910CD"/>
    <w:rsid w:val="00291AEC"/>
    <w:rsid w:val="002A1368"/>
    <w:rsid w:val="002B16D4"/>
    <w:rsid w:val="002B2247"/>
    <w:rsid w:val="002C2712"/>
    <w:rsid w:val="002C2833"/>
    <w:rsid w:val="002D3FF9"/>
    <w:rsid w:val="002D6E59"/>
    <w:rsid w:val="002E15F2"/>
    <w:rsid w:val="002E20FD"/>
    <w:rsid w:val="002E6EA6"/>
    <w:rsid w:val="002F26C3"/>
    <w:rsid w:val="00310161"/>
    <w:rsid w:val="00314C32"/>
    <w:rsid w:val="00320C93"/>
    <w:rsid w:val="003236DE"/>
    <w:rsid w:val="00332347"/>
    <w:rsid w:val="003438E8"/>
    <w:rsid w:val="00373598"/>
    <w:rsid w:val="003829E2"/>
    <w:rsid w:val="00383095"/>
    <w:rsid w:val="00384256"/>
    <w:rsid w:val="003855AC"/>
    <w:rsid w:val="00387196"/>
    <w:rsid w:val="00396DB2"/>
    <w:rsid w:val="003B49D9"/>
    <w:rsid w:val="003B7216"/>
    <w:rsid w:val="003B7CCF"/>
    <w:rsid w:val="003D193C"/>
    <w:rsid w:val="003E4277"/>
    <w:rsid w:val="003F461D"/>
    <w:rsid w:val="003F5A23"/>
    <w:rsid w:val="00404685"/>
    <w:rsid w:val="004118E1"/>
    <w:rsid w:val="00424C6D"/>
    <w:rsid w:val="004426CC"/>
    <w:rsid w:val="00446609"/>
    <w:rsid w:val="00447B90"/>
    <w:rsid w:val="00457C2F"/>
    <w:rsid w:val="004607E2"/>
    <w:rsid w:val="00472715"/>
    <w:rsid w:val="004735BC"/>
    <w:rsid w:val="004A0FD7"/>
    <w:rsid w:val="004A35DD"/>
    <w:rsid w:val="004A7B09"/>
    <w:rsid w:val="004C4D3F"/>
    <w:rsid w:val="004E6D03"/>
    <w:rsid w:val="004F7AC3"/>
    <w:rsid w:val="004F7B13"/>
    <w:rsid w:val="00506D2C"/>
    <w:rsid w:val="005176FB"/>
    <w:rsid w:val="005219A5"/>
    <w:rsid w:val="0052360E"/>
    <w:rsid w:val="005441F0"/>
    <w:rsid w:val="005442A8"/>
    <w:rsid w:val="005445C4"/>
    <w:rsid w:val="00553906"/>
    <w:rsid w:val="00562F12"/>
    <w:rsid w:val="005666CB"/>
    <w:rsid w:val="00573539"/>
    <w:rsid w:val="005736F4"/>
    <w:rsid w:val="00577252"/>
    <w:rsid w:val="005969D6"/>
    <w:rsid w:val="005A753D"/>
    <w:rsid w:val="005B2CEA"/>
    <w:rsid w:val="005C4EB8"/>
    <w:rsid w:val="005C565F"/>
    <w:rsid w:val="005C7BBA"/>
    <w:rsid w:val="005D5FF6"/>
    <w:rsid w:val="005E761D"/>
    <w:rsid w:val="005F2444"/>
    <w:rsid w:val="005F7B89"/>
    <w:rsid w:val="0060184E"/>
    <w:rsid w:val="00627C0C"/>
    <w:rsid w:val="006305EC"/>
    <w:rsid w:val="006342A2"/>
    <w:rsid w:val="00636723"/>
    <w:rsid w:val="00642119"/>
    <w:rsid w:val="006460D4"/>
    <w:rsid w:val="006475AE"/>
    <w:rsid w:val="006508BB"/>
    <w:rsid w:val="00651FCE"/>
    <w:rsid w:val="0065441F"/>
    <w:rsid w:val="00655147"/>
    <w:rsid w:val="00663958"/>
    <w:rsid w:val="006661FE"/>
    <w:rsid w:val="00671019"/>
    <w:rsid w:val="00673C1C"/>
    <w:rsid w:val="00686846"/>
    <w:rsid w:val="006978CD"/>
    <w:rsid w:val="006B3AFB"/>
    <w:rsid w:val="006D2604"/>
    <w:rsid w:val="006E2D3F"/>
    <w:rsid w:val="00701DF5"/>
    <w:rsid w:val="00712608"/>
    <w:rsid w:val="007176B4"/>
    <w:rsid w:val="007201FA"/>
    <w:rsid w:val="00721DCD"/>
    <w:rsid w:val="0074609E"/>
    <w:rsid w:val="0076143F"/>
    <w:rsid w:val="0076395B"/>
    <w:rsid w:val="00766819"/>
    <w:rsid w:val="00766C36"/>
    <w:rsid w:val="00772361"/>
    <w:rsid w:val="00774F00"/>
    <w:rsid w:val="00783481"/>
    <w:rsid w:val="007842B4"/>
    <w:rsid w:val="0078550D"/>
    <w:rsid w:val="00787D40"/>
    <w:rsid w:val="00797F1F"/>
    <w:rsid w:val="007A7876"/>
    <w:rsid w:val="007B06A4"/>
    <w:rsid w:val="007B1BFC"/>
    <w:rsid w:val="007B4580"/>
    <w:rsid w:val="007B5991"/>
    <w:rsid w:val="007B7596"/>
    <w:rsid w:val="007E5A8A"/>
    <w:rsid w:val="007E6F60"/>
    <w:rsid w:val="007F302C"/>
    <w:rsid w:val="007F5CD7"/>
    <w:rsid w:val="00800F37"/>
    <w:rsid w:val="008045DC"/>
    <w:rsid w:val="00805224"/>
    <w:rsid w:val="008153D5"/>
    <w:rsid w:val="008178FD"/>
    <w:rsid w:val="00825798"/>
    <w:rsid w:val="00826D21"/>
    <w:rsid w:val="00830217"/>
    <w:rsid w:val="00831A00"/>
    <w:rsid w:val="008329E3"/>
    <w:rsid w:val="008428C1"/>
    <w:rsid w:val="008656FC"/>
    <w:rsid w:val="00872DEA"/>
    <w:rsid w:val="008731DA"/>
    <w:rsid w:val="0087459C"/>
    <w:rsid w:val="00875B2B"/>
    <w:rsid w:val="00882579"/>
    <w:rsid w:val="00890842"/>
    <w:rsid w:val="00893923"/>
    <w:rsid w:val="008977A3"/>
    <w:rsid w:val="008A0CB9"/>
    <w:rsid w:val="008C2C8D"/>
    <w:rsid w:val="008C3D83"/>
    <w:rsid w:val="008C40A9"/>
    <w:rsid w:val="008D0A9B"/>
    <w:rsid w:val="008D54AE"/>
    <w:rsid w:val="008E35EA"/>
    <w:rsid w:val="008F0A69"/>
    <w:rsid w:val="008F0F61"/>
    <w:rsid w:val="008F78D6"/>
    <w:rsid w:val="008F7DB5"/>
    <w:rsid w:val="00910386"/>
    <w:rsid w:val="009221E9"/>
    <w:rsid w:val="00937CE1"/>
    <w:rsid w:val="009416B7"/>
    <w:rsid w:val="009416C2"/>
    <w:rsid w:val="00941844"/>
    <w:rsid w:val="00943498"/>
    <w:rsid w:val="00950E57"/>
    <w:rsid w:val="00951FFB"/>
    <w:rsid w:val="00952095"/>
    <w:rsid w:val="00954A67"/>
    <w:rsid w:val="00954FE0"/>
    <w:rsid w:val="009702B2"/>
    <w:rsid w:val="009821B3"/>
    <w:rsid w:val="00984268"/>
    <w:rsid w:val="00984661"/>
    <w:rsid w:val="009851B9"/>
    <w:rsid w:val="0099209D"/>
    <w:rsid w:val="009936B8"/>
    <w:rsid w:val="00995C87"/>
    <w:rsid w:val="009A2D98"/>
    <w:rsid w:val="009B372B"/>
    <w:rsid w:val="009C2512"/>
    <w:rsid w:val="009D029D"/>
    <w:rsid w:val="009D3766"/>
    <w:rsid w:val="009D5ED9"/>
    <w:rsid w:val="009E3CD0"/>
    <w:rsid w:val="009F0833"/>
    <w:rsid w:val="009F45BF"/>
    <w:rsid w:val="009F50ED"/>
    <w:rsid w:val="009F7E03"/>
    <w:rsid w:val="00A0129D"/>
    <w:rsid w:val="00A07260"/>
    <w:rsid w:val="00A13B15"/>
    <w:rsid w:val="00A26E6A"/>
    <w:rsid w:val="00A33409"/>
    <w:rsid w:val="00A364C4"/>
    <w:rsid w:val="00A573E0"/>
    <w:rsid w:val="00A674B6"/>
    <w:rsid w:val="00A72320"/>
    <w:rsid w:val="00A81988"/>
    <w:rsid w:val="00A84377"/>
    <w:rsid w:val="00A84FA5"/>
    <w:rsid w:val="00A93CED"/>
    <w:rsid w:val="00AA2F74"/>
    <w:rsid w:val="00AA5F33"/>
    <w:rsid w:val="00AB3293"/>
    <w:rsid w:val="00AB6BD2"/>
    <w:rsid w:val="00AD0793"/>
    <w:rsid w:val="00AD3A46"/>
    <w:rsid w:val="00AD6858"/>
    <w:rsid w:val="00AE0292"/>
    <w:rsid w:val="00AF058E"/>
    <w:rsid w:val="00AF46CE"/>
    <w:rsid w:val="00AF5C86"/>
    <w:rsid w:val="00B03A12"/>
    <w:rsid w:val="00B104F8"/>
    <w:rsid w:val="00B11162"/>
    <w:rsid w:val="00B15952"/>
    <w:rsid w:val="00B17C83"/>
    <w:rsid w:val="00B2265B"/>
    <w:rsid w:val="00B35820"/>
    <w:rsid w:val="00B366C3"/>
    <w:rsid w:val="00B62B17"/>
    <w:rsid w:val="00B63F94"/>
    <w:rsid w:val="00B80FF2"/>
    <w:rsid w:val="00B941F9"/>
    <w:rsid w:val="00BA054C"/>
    <w:rsid w:val="00BD5FFF"/>
    <w:rsid w:val="00BD78AD"/>
    <w:rsid w:val="00BF48D5"/>
    <w:rsid w:val="00BF50E0"/>
    <w:rsid w:val="00BF7C98"/>
    <w:rsid w:val="00C02643"/>
    <w:rsid w:val="00C040AD"/>
    <w:rsid w:val="00C16D75"/>
    <w:rsid w:val="00C32AAB"/>
    <w:rsid w:val="00C4260C"/>
    <w:rsid w:val="00C730F5"/>
    <w:rsid w:val="00C90846"/>
    <w:rsid w:val="00C93D5F"/>
    <w:rsid w:val="00CA13F7"/>
    <w:rsid w:val="00CB0957"/>
    <w:rsid w:val="00CB2048"/>
    <w:rsid w:val="00CB25FA"/>
    <w:rsid w:val="00CB4AC9"/>
    <w:rsid w:val="00CE19BC"/>
    <w:rsid w:val="00CE44CF"/>
    <w:rsid w:val="00CF02A4"/>
    <w:rsid w:val="00CF5CB4"/>
    <w:rsid w:val="00D00BB3"/>
    <w:rsid w:val="00D1326B"/>
    <w:rsid w:val="00D141F8"/>
    <w:rsid w:val="00D17C4B"/>
    <w:rsid w:val="00D20B8F"/>
    <w:rsid w:val="00D254BA"/>
    <w:rsid w:val="00D33BB1"/>
    <w:rsid w:val="00D71790"/>
    <w:rsid w:val="00D73977"/>
    <w:rsid w:val="00D74810"/>
    <w:rsid w:val="00D76FE6"/>
    <w:rsid w:val="00D90338"/>
    <w:rsid w:val="00D92A6C"/>
    <w:rsid w:val="00D9664E"/>
    <w:rsid w:val="00D96723"/>
    <w:rsid w:val="00D97676"/>
    <w:rsid w:val="00DA7457"/>
    <w:rsid w:val="00DB3DAD"/>
    <w:rsid w:val="00DD6065"/>
    <w:rsid w:val="00DE4ECD"/>
    <w:rsid w:val="00DF15E1"/>
    <w:rsid w:val="00DF45ED"/>
    <w:rsid w:val="00DF784D"/>
    <w:rsid w:val="00E06A1E"/>
    <w:rsid w:val="00E12AB0"/>
    <w:rsid w:val="00E27EA6"/>
    <w:rsid w:val="00E3250B"/>
    <w:rsid w:val="00E333BC"/>
    <w:rsid w:val="00E44FDB"/>
    <w:rsid w:val="00E5015A"/>
    <w:rsid w:val="00E5448F"/>
    <w:rsid w:val="00E648C5"/>
    <w:rsid w:val="00E64C89"/>
    <w:rsid w:val="00E754D4"/>
    <w:rsid w:val="00E75EB0"/>
    <w:rsid w:val="00E7657A"/>
    <w:rsid w:val="00E76F54"/>
    <w:rsid w:val="00E80B2C"/>
    <w:rsid w:val="00E955FF"/>
    <w:rsid w:val="00EA5774"/>
    <w:rsid w:val="00EB4992"/>
    <w:rsid w:val="00EC150F"/>
    <w:rsid w:val="00EC2113"/>
    <w:rsid w:val="00EC2486"/>
    <w:rsid w:val="00EC78EF"/>
    <w:rsid w:val="00EC7D58"/>
    <w:rsid w:val="00ED7636"/>
    <w:rsid w:val="00EE095D"/>
    <w:rsid w:val="00EE4EC8"/>
    <w:rsid w:val="00EE6345"/>
    <w:rsid w:val="00EF21C8"/>
    <w:rsid w:val="00EF51B2"/>
    <w:rsid w:val="00F04299"/>
    <w:rsid w:val="00F22EA1"/>
    <w:rsid w:val="00F32171"/>
    <w:rsid w:val="00F5294B"/>
    <w:rsid w:val="00F70D6E"/>
    <w:rsid w:val="00F76E35"/>
    <w:rsid w:val="00F805F8"/>
    <w:rsid w:val="00F81366"/>
    <w:rsid w:val="00F851E4"/>
    <w:rsid w:val="00F86D30"/>
    <w:rsid w:val="00F90EF5"/>
    <w:rsid w:val="00F96D0B"/>
    <w:rsid w:val="00F97E5E"/>
    <w:rsid w:val="00FA03B3"/>
    <w:rsid w:val="00FA2B01"/>
    <w:rsid w:val="00FA4DF4"/>
    <w:rsid w:val="00FC4359"/>
    <w:rsid w:val="00FC6E21"/>
    <w:rsid w:val="00FD09BA"/>
    <w:rsid w:val="00FD2425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E64D8E"/>
  <w15:docId w15:val="{F5CA33D0-F21B-4DD9-BB60-BB8D4EF6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67"/>
    <w:pPr>
      <w:tabs>
        <w:tab w:val="left" w:pos="567"/>
      </w:tabs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54A67"/>
    <w:pPr>
      <w:keepNext/>
      <w:numPr>
        <w:numId w:val="1"/>
      </w:numPr>
      <w:spacing w:after="240" w:line="480" w:lineRule="auto"/>
      <w:ind w:left="454" w:hanging="454"/>
      <w:jc w:val="left"/>
      <w:outlineLvl w:val="0"/>
    </w:pPr>
    <w:rPr>
      <w:b/>
      <w:caps/>
      <w:kern w:val="28"/>
      <w:sz w:val="28"/>
    </w:rPr>
  </w:style>
  <w:style w:type="paragraph" w:styleId="Ttulo2">
    <w:name w:val="heading 2"/>
    <w:basedOn w:val="Normal"/>
    <w:next w:val="Normal"/>
    <w:qFormat/>
    <w:rsid w:val="00954A67"/>
    <w:pPr>
      <w:keepNext/>
      <w:numPr>
        <w:ilvl w:val="1"/>
        <w:numId w:val="1"/>
      </w:numPr>
      <w:spacing w:before="12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4A67"/>
    <w:pPr>
      <w:keepNext/>
      <w:numPr>
        <w:ilvl w:val="2"/>
        <w:numId w:val="1"/>
      </w:numPr>
      <w:spacing w:before="120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954A67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</w:rPr>
  </w:style>
  <w:style w:type="paragraph" w:styleId="Ttulo5">
    <w:name w:val="heading 5"/>
    <w:basedOn w:val="Normal"/>
    <w:next w:val="Normal"/>
    <w:qFormat/>
    <w:rsid w:val="00954A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54A67"/>
    <w:pPr>
      <w:keepNext/>
      <w:numPr>
        <w:ilvl w:val="5"/>
        <w:numId w:val="1"/>
      </w:numPr>
      <w:spacing w:after="0" w:line="240" w:lineRule="auto"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954A67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954A67"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rsid w:val="00954A67"/>
    <w:pPr>
      <w:keepNext/>
      <w:numPr>
        <w:ilvl w:val="8"/>
        <w:numId w:val="1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GRAFODEALNEA">
    <w:name w:val="PÁGRAFO DE ALÍNEA"/>
    <w:basedOn w:val="Recuodecorpodetexto"/>
    <w:rsid w:val="00954A67"/>
    <w:pPr>
      <w:widowControl w:val="0"/>
      <w:spacing w:after="0" w:line="480" w:lineRule="exact"/>
      <w:ind w:left="1208" w:hanging="357"/>
    </w:pPr>
    <w:rPr>
      <w:sz w:val="26"/>
    </w:rPr>
  </w:style>
  <w:style w:type="paragraph" w:styleId="Recuodecorpodetexto">
    <w:name w:val="Body Text Indent"/>
    <w:basedOn w:val="Normal"/>
    <w:rsid w:val="00954A67"/>
    <w:pPr>
      <w:ind w:left="283"/>
    </w:pPr>
  </w:style>
  <w:style w:type="paragraph" w:customStyle="1" w:styleId="PARAGRAFODEINCISO">
    <w:name w:val="PARAGRAFO DE INCISO"/>
    <w:rsid w:val="00954A67"/>
    <w:pPr>
      <w:widowControl w:val="0"/>
      <w:spacing w:line="480" w:lineRule="exact"/>
      <w:ind w:left="1560" w:hanging="284"/>
      <w:jc w:val="both"/>
    </w:pPr>
    <w:rPr>
      <w:sz w:val="26"/>
    </w:rPr>
  </w:style>
  <w:style w:type="paragraph" w:styleId="Ttulo">
    <w:name w:val="Title"/>
    <w:basedOn w:val="Normal"/>
    <w:qFormat/>
    <w:rsid w:val="00954A67"/>
    <w:pPr>
      <w:spacing w:line="480" w:lineRule="auto"/>
      <w:jc w:val="center"/>
    </w:pPr>
    <w:rPr>
      <w:b/>
    </w:rPr>
  </w:style>
  <w:style w:type="paragraph" w:styleId="Subttulo">
    <w:name w:val="Subtitle"/>
    <w:basedOn w:val="Normal"/>
    <w:qFormat/>
    <w:rsid w:val="00954A67"/>
    <w:pPr>
      <w:spacing w:after="240" w:line="480" w:lineRule="auto"/>
      <w:jc w:val="center"/>
    </w:pPr>
    <w:rPr>
      <w:b/>
      <w:sz w:val="28"/>
    </w:rPr>
  </w:style>
  <w:style w:type="paragraph" w:styleId="Cabealho">
    <w:name w:val="header"/>
    <w:basedOn w:val="Normal"/>
    <w:link w:val="CabealhoChar"/>
    <w:uiPriority w:val="99"/>
    <w:rsid w:val="00954A6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54A67"/>
    <w:pPr>
      <w:tabs>
        <w:tab w:val="clear" w:pos="567"/>
        <w:tab w:val="right" w:pos="9072"/>
      </w:tabs>
    </w:pPr>
    <w:rPr>
      <w:b/>
      <w:i/>
      <w:sz w:val="16"/>
    </w:rPr>
  </w:style>
  <w:style w:type="character" w:styleId="Nmerodepgina">
    <w:name w:val="page number"/>
    <w:rsid w:val="00954A67"/>
    <w:rPr>
      <w:rFonts w:ascii="Arial" w:hAnsi="Arial"/>
      <w:b/>
      <w:i/>
      <w:sz w:val="16"/>
    </w:rPr>
  </w:style>
  <w:style w:type="paragraph" w:styleId="Legenda">
    <w:name w:val="caption"/>
    <w:basedOn w:val="Normal"/>
    <w:next w:val="Normal"/>
    <w:qFormat/>
    <w:rsid w:val="00954A67"/>
    <w:pPr>
      <w:spacing w:after="60" w:line="240" w:lineRule="auto"/>
      <w:jc w:val="center"/>
    </w:pPr>
    <w:rPr>
      <w:b/>
      <w:sz w:val="20"/>
    </w:rPr>
  </w:style>
  <w:style w:type="paragraph" w:styleId="Sumrio1">
    <w:name w:val="toc 1"/>
    <w:basedOn w:val="Normal"/>
    <w:next w:val="Normal"/>
    <w:autoRedefine/>
    <w:uiPriority w:val="39"/>
    <w:rsid w:val="00DB3DAD"/>
    <w:pPr>
      <w:tabs>
        <w:tab w:val="clear" w:pos="567"/>
        <w:tab w:val="left" w:pos="442"/>
        <w:tab w:val="right" w:pos="9062"/>
      </w:tabs>
    </w:pPr>
  </w:style>
  <w:style w:type="paragraph" w:styleId="Sumrio2">
    <w:name w:val="toc 2"/>
    <w:basedOn w:val="Normal"/>
    <w:next w:val="Normal"/>
    <w:autoRedefine/>
    <w:uiPriority w:val="39"/>
    <w:rsid w:val="00954A67"/>
    <w:pPr>
      <w:tabs>
        <w:tab w:val="clear" w:pos="567"/>
      </w:tabs>
      <w:spacing w:before="40" w:after="40" w:line="240" w:lineRule="auto"/>
      <w:ind w:left="221"/>
    </w:pPr>
    <w:rPr>
      <w:sz w:val="20"/>
    </w:rPr>
  </w:style>
  <w:style w:type="paragraph" w:styleId="Sumrio3">
    <w:name w:val="toc 3"/>
    <w:basedOn w:val="Normal"/>
    <w:next w:val="Normal"/>
    <w:autoRedefine/>
    <w:uiPriority w:val="39"/>
    <w:rsid w:val="00954A67"/>
    <w:pPr>
      <w:tabs>
        <w:tab w:val="clear" w:pos="567"/>
      </w:tabs>
      <w:spacing w:before="60" w:after="60" w:line="240" w:lineRule="auto"/>
      <w:ind w:left="442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954A67"/>
    <w:pPr>
      <w:tabs>
        <w:tab w:val="clear" w:pos="567"/>
      </w:tabs>
      <w:ind w:left="660"/>
    </w:pPr>
  </w:style>
  <w:style w:type="paragraph" w:styleId="Sumrio5">
    <w:name w:val="toc 5"/>
    <w:basedOn w:val="Normal"/>
    <w:next w:val="Normal"/>
    <w:autoRedefine/>
    <w:semiHidden/>
    <w:rsid w:val="00954A67"/>
    <w:pPr>
      <w:tabs>
        <w:tab w:val="clear" w:pos="567"/>
      </w:tabs>
      <w:ind w:left="880"/>
    </w:pPr>
  </w:style>
  <w:style w:type="paragraph" w:styleId="Sumrio6">
    <w:name w:val="toc 6"/>
    <w:basedOn w:val="Normal"/>
    <w:next w:val="Normal"/>
    <w:autoRedefine/>
    <w:semiHidden/>
    <w:rsid w:val="00954A67"/>
    <w:pPr>
      <w:tabs>
        <w:tab w:val="clear" w:pos="567"/>
      </w:tabs>
      <w:ind w:left="1100"/>
    </w:pPr>
  </w:style>
  <w:style w:type="paragraph" w:styleId="Sumrio7">
    <w:name w:val="toc 7"/>
    <w:basedOn w:val="Normal"/>
    <w:next w:val="Normal"/>
    <w:autoRedefine/>
    <w:semiHidden/>
    <w:rsid w:val="00954A67"/>
    <w:pPr>
      <w:tabs>
        <w:tab w:val="clear" w:pos="567"/>
      </w:tabs>
      <w:ind w:left="1320"/>
    </w:pPr>
  </w:style>
  <w:style w:type="paragraph" w:styleId="Sumrio8">
    <w:name w:val="toc 8"/>
    <w:basedOn w:val="Normal"/>
    <w:next w:val="Normal"/>
    <w:autoRedefine/>
    <w:semiHidden/>
    <w:rsid w:val="00954A67"/>
    <w:pPr>
      <w:tabs>
        <w:tab w:val="clear" w:pos="567"/>
      </w:tabs>
      <w:ind w:left="1540"/>
    </w:pPr>
  </w:style>
  <w:style w:type="paragraph" w:styleId="Sumrio9">
    <w:name w:val="toc 9"/>
    <w:basedOn w:val="Sumrio1"/>
    <w:next w:val="Normal"/>
    <w:autoRedefine/>
    <w:semiHidden/>
    <w:rsid w:val="00954A67"/>
  </w:style>
  <w:style w:type="character" w:styleId="Hyperlink">
    <w:name w:val="Hyperlink"/>
    <w:uiPriority w:val="99"/>
    <w:rsid w:val="00954A67"/>
    <w:rPr>
      <w:color w:val="0000FF"/>
      <w:u w:val="single"/>
    </w:rPr>
  </w:style>
  <w:style w:type="paragraph" w:styleId="Corpodetexto">
    <w:name w:val="Body Text"/>
    <w:basedOn w:val="Normal"/>
    <w:rsid w:val="00954A67"/>
    <w:pPr>
      <w:shd w:val="pct15" w:color="000000" w:fill="FFFFFF"/>
      <w:jc w:val="center"/>
    </w:pPr>
    <w:rPr>
      <w:b/>
    </w:rPr>
  </w:style>
  <w:style w:type="paragraph" w:styleId="TextosemFormatao">
    <w:name w:val="Plain Text"/>
    <w:basedOn w:val="Normal"/>
    <w:rsid w:val="00954A67"/>
    <w:pPr>
      <w:tabs>
        <w:tab w:val="clear" w:pos="567"/>
      </w:tabs>
      <w:spacing w:after="0" w:line="240" w:lineRule="auto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semiHidden/>
    <w:rsid w:val="00954A67"/>
    <w:pPr>
      <w:spacing w:after="0" w:line="240" w:lineRule="auto"/>
    </w:pPr>
    <w:rPr>
      <w:sz w:val="16"/>
    </w:rPr>
  </w:style>
  <w:style w:type="character" w:styleId="Refdenotaderodap">
    <w:name w:val="footnote reference"/>
    <w:semiHidden/>
    <w:rsid w:val="00954A6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rsid w:val="00954A67"/>
    <w:pPr>
      <w:tabs>
        <w:tab w:val="clear" w:pos="567"/>
      </w:tabs>
      <w:ind w:left="480" w:hanging="480"/>
    </w:pPr>
  </w:style>
  <w:style w:type="paragraph" w:styleId="Corpodetexto2">
    <w:name w:val="Body Text 2"/>
    <w:basedOn w:val="Normal"/>
    <w:rsid w:val="00954A67"/>
    <w:rPr>
      <w:color w:val="FF0000"/>
    </w:rPr>
  </w:style>
  <w:style w:type="paragraph" w:styleId="NormalWeb">
    <w:name w:val="Normal (Web)"/>
    <w:basedOn w:val="Normal"/>
    <w:rsid w:val="00954A67"/>
    <w:pPr>
      <w:tabs>
        <w:tab w:val="clear" w:pos="567"/>
      </w:tabs>
      <w:spacing w:before="100" w:after="100" w:line="240" w:lineRule="auto"/>
      <w:jc w:val="left"/>
    </w:pPr>
    <w:rPr>
      <w:rFonts w:ascii="Times New Roman" w:hAnsi="Times New Roman"/>
      <w:color w:val="000000"/>
    </w:rPr>
  </w:style>
  <w:style w:type="paragraph" w:customStyle="1" w:styleId="Apndices">
    <w:name w:val="Apêndices"/>
    <w:basedOn w:val="Ttulo1"/>
    <w:rsid w:val="00954A67"/>
    <w:pPr>
      <w:numPr>
        <w:numId w:val="0"/>
      </w:numPr>
    </w:pPr>
  </w:style>
  <w:style w:type="paragraph" w:styleId="Recuodecorpodetexto2">
    <w:name w:val="Body Text Indent 2"/>
    <w:basedOn w:val="Normal"/>
    <w:rsid w:val="00954A67"/>
    <w:pPr>
      <w:spacing w:before="40" w:after="40" w:line="360" w:lineRule="exact"/>
      <w:ind w:left="4253"/>
    </w:pPr>
  </w:style>
  <w:style w:type="character" w:styleId="HiperlinkVisitado">
    <w:name w:val="FollowedHyperlink"/>
    <w:rsid w:val="00954A67"/>
    <w:rPr>
      <w:color w:val="800080"/>
      <w:u w:val="single"/>
    </w:rPr>
  </w:style>
  <w:style w:type="paragraph" w:styleId="Corpodetexto3">
    <w:name w:val="Body Text 3"/>
    <w:basedOn w:val="Normal"/>
    <w:rsid w:val="00954A67"/>
    <w:pPr>
      <w:jc w:val="center"/>
    </w:pPr>
  </w:style>
  <w:style w:type="paragraph" w:customStyle="1" w:styleId="TtuloPr-Textual">
    <w:name w:val="TítuloPré-Textual"/>
    <w:basedOn w:val="Ttulo1"/>
    <w:rsid w:val="00954A67"/>
  </w:style>
  <w:style w:type="paragraph" w:customStyle="1" w:styleId="SubTituloIndice">
    <w:name w:val="SubTituloIndice"/>
    <w:basedOn w:val="Subttulo"/>
    <w:rsid w:val="00954A67"/>
  </w:style>
  <w:style w:type="paragraph" w:styleId="Textodebalo">
    <w:name w:val="Balloon Text"/>
    <w:basedOn w:val="Normal"/>
    <w:link w:val="TextodebaloChar"/>
    <w:uiPriority w:val="99"/>
    <w:semiHidden/>
    <w:unhideWhenUsed/>
    <w:rsid w:val="00B17C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17C8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19A5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  <w:lang w:val="en-US" w:eastAsia="ja-JP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219A5"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219A5"/>
    <w:rPr>
      <w:rFonts w:ascii="Arial" w:hAnsi="Arial"/>
    </w:rPr>
  </w:style>
  <w:style w:type="character" w:styleId="Refdenotadefim">
    <w:name w:val="endnote reference"/>
    <w:uiPriority w:val="99"/>
    <w:semiHidden/>
    <w:unhideWhenUsed/>
    <w:rsid w:val="005219A5"/>
    <w:rPr>
      <w:vertAlign w:val="superscript"/>
    </w:rPr>
  </w:style>
  <w:style w:type="paragraph" w:styleId="Remissivo1">
    <w:name w:val="index 1"/>
    <w:basedOn w:val="Normal"/>
    <w:next w:val="Normal"/>
    <w:autoRedefine/>
    <w:uiPriority w:val="99"/>
    <w:unhideWhenUsed/>
    <w:rsid w:val="005219A5"/>
    <w:pPr>
      <w:tabs>
        <w:tab w:val="clear" w:pos="567"/>
      </w:tabs>
      <w:spacing w:after="0" w:line="240" w:lineRule="auto"/>
      <w:ind w:left="240" w:hanging="240"/>
    </w:pPr>
  </w:style>
  <w:style w:type="table" w:styleId="Tabelacomgrade">
    <w:name w:val="Table Grid"/>
    <w:basedOn w:val="Tabelanormal"/>
    <w:uiPriority w:val="59"/>
    <w:rsid w:val="00175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3B7CCF"/>
    <w:rPr>
      <w:color w:val="808080"/>
    </w:rPr>
  </w:style>
  <w:style w:type="character" w:customStyle="1" w:styleId="CabealhoChar">
    <w:name w:val="Cabeçalho Char"/>
    <w:link w:val="Cabealho"/>
    <w:uiPriority w:val="99"/>
    <w:rsid w:val="008153D5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63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Documents\Roteiro%20para%20apresenta&#231;&#227;o%20de%20relat&#243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Roteiro para apresentação de relatório</Template>
  <TotalTime>137</TotalTime>
  <Pages>17</Pages>
  <Words>1576</Words>
  <Characters>8513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Relatorio</vt:lpstr>
      <vt:lpstr>Roteiro para apresentação de relatório</vt:lpstr>
    </vt:vector>
  </TitlesOfParts>
  <Company>CEFETPR-BR</Company>
  <LinksUpToDate>false</LinksUpToDate>
  <CharactersWithSpaces>10069</CharactersWithSpaces>
  <SharedDoc>false</SharedDoc>
  <HLinks>
    <vt:vector size="114" baseType="variant"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_Toc355105866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_Toc355105865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_Toc355105864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_Toc355105863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_Toc355105862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_Toc355105861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_Toc355105860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_Toc355105859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_Toc355105858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_Toc355105857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_Toc355105856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_Toc355105839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_Toc355105838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_Toc355105837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_Toc355105828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_Toc355105827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_Toc355105826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_Toc355105825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_Toc355105824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Relatorio</dc:title>
  <dc:creator>Ricardo</dc:creator>
  <dc:description>Adaptado do modelo desenvolvido por Carlos Cziulik, PhD.</dc:description>
  <cp:lastModifiedBy>Gabriel Kenji Inoue</cp:lastModifiedBy>
  <cp:revision>126</cp:revision>
  <cp:lastPrinted>2002-11-26T19:30:00Z</cp:lastPrinted>
  <dcterms:created xsi:type="dcterms:W3CDTF">2024-06-25T22:29:00Z</dcterms:created>
  <dcterms:modified xsi:type="dcterms:W3CDTF">2024-06-26T02:39:00Z</dcterms:modified>
</cp:coreProperties>
</file>